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3597" w:rsidRPr="00D84F6C" w:rsidRDefault="00CD3597" w:rsidP="00CD3597">
      <w:pPr>
        <w:pStyle w:val="af1"/>
      </w:pP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Мікробіологія – це наука </w:t>
      </w:r>
      <w:r w:rsidR="00D92D6A" w:rsidRPr="00347CE3">
        <w:rPr>
          <w:lang w:val="ru-RU"/>
        </w:rPr>
        <w:t xml:space="preserve"> </w:t>
      </w:r>
      <w:r w:rsidRPr="00347CE3">
        <w:rPr>
          <w:lang w:val="ru-RU"/>
        </w:rPr>
        <w:t xml:space="preserve">про 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Мінерали 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Рослинні  організми;</w:t>
      </w:r>
    </w:p>
    <w:p w:rsidR="00CD3597" w:rsidRPr="008E7F81" w:rsidRDefault="00CD3597" w:rsidP="00CD3597">
      <w:pPr>
        <w:pStyle w:val="a"/>
        <w:rPr>
          <w:b/>
          <w:bCs/>
          <w:color w:val="9BBB59" w:themeColor="accent3"/>
          <w:lang w:val="ru-RU"/>
        </w:rPr>
      </w:pPr>
      <w:r w:rsidRPr="008E7F81">
        <w:rPr>
          <w:b/>
          <w:bCs/>
          <w:color w:val="9BBB59" w:themeColor="accent3"/>
          <w:lang w:val="uk-UA"/>
        </w:rPr>
        <w:t xml:space="preserve">Мікроскопічні  </w:t>
      </w:r>
      <w:r w:rsidRPr="008E7F81">
        <w:rPr>
          <w:b/>
          <w:bCs/>
          <w:color w:val="9BBB59" w:themeColor="accent3"/>
          <w:lang w:val="ru-RU"/>
        </w:rPr>
        <w:t>організми</w:t>
      </w:r>
      <w:r w:rsidRPr="008E7F81">
        <w:rPr>
          <w:b/>
          <w:bCs/>
          <w:color w:val="9BBB59" w:themeColor="accent3"/>
          <w:lang w:val="uk-UA"/>
        </w:rPr>
        <w:t>, які є непомітними для  неозброєного ока</w:t>
      </w:r>
      <w:r w:rsidRPr="008E7F81">
        <w:rPr>
          <w:b/>
          <w:bCs/>
          <w:color w:val="9BBB59" w:themeColor="accent3"/>
          <w:lang w:val="ru-RU"/>
        </w:rPr>
        <w:t>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Органічні речовини.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Які  групи живих організмів  вивчає мікробіологія 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Органічні р</w:t>
      </w:r>
      <w:r w:rsidR="00F54369" w:rsidRPr="00347CE3">
        <w:rPr>
          <w:color w:val="auto"/>
          <w:lang w:val="ru-RU"/>
        </w:rPr>
        <w:t>е</w:t>
      </w:r>
      <w:r w:rsidRPr="00347CE3">
        <w:rPr>
          <w:color w:val="auto"/>
          <w:lang w:val="ru-RU"/>
        </w:rPr>
        <w:t xml:space="preserve">човини  та прокаріоти; </w:t>
      </w:r>
    </w:p>
    <w:p w:rsidR="00CD3597" w:rsidRPr="00394BD2" w:rsidRDefault="00CD3597" w:rsidP="00CD3597">
      <w:pPr>
        <w:pStyle w:val="a"/>
        <w:rPr>
          <w:b/>
          <w:bCs/>
          <w:color w:val="9BBB59" w:themeColor="accent3"/>
          <w:lang w:val="ru-RU"/>
        </w:rPr>
      </w:pPr>
      <w:r w:rsidRPr="00394BD2">
        <w:rPr>
          <w:b/>
          <w:bCs/>
          <w:color w:val="9BBB59" w:themeColor="accent3"/>
          <w:lang w:val="ru-RU"/>
        </w:rPr>
        <w:t>Прокаріотичні, еукаріотичні  та  акаріотичні організми;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Виключно еукаріотичні  організми;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Виключно прокаріотичні  організми.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Еукаріоти  - це  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Живі  організми  які  на жодному  етапі  свого існування  не  мають повністю сформовано ядра;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Живі  організми  які  характеризуються  відсутністю клітинної будови;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Вірної відповіді  не  має;</w:t>
      </w:r>
    </w:p>
    <w:p w:rsidR="00CD3597" w:rsidRPr="00347CE3" w:rsidRDefault="00CD3597" w:rsidP="00CD3597">
      <w:pPr>
        <w:pStyle w:val="a"/>
        <w:rPr>
          <w:color w:val="auto"/>
          <w:lang w:val="ru-RU"/>
        </w:rPr>
      </w:pPr>
      <w:r w:rsidRPr="0065453D">
        <w:rPr>
          <w:b/>
          <w:bCs/>
          <w:color w:val="9BBB59" w:themeColor="accent3"/>
          <w:lang w:val="ru-RU"/>
        </w:rPr>
        <w:t>Живі  організми  які  хоча б на  одному  етапі  свого існування  мають повністю сформоване  ядро</w:t>
      </w:r>
      <w:r w:rsidRPr="00347CE3">
        <w:rPr>
          <w:color w:val="auto"/>
          <w:lang w:val="ru-RU"/>
        </w:rPr>
        <w:t xml:space="preserve">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Які живі  організми  належать до групи  </w:t>
      </w:r>
      <w:r w:rsidRPr="00347CE3">
        <w:rPr>
          <w:lang w:val="uk-UA"/>
        </w:rPr>
        <w:t>Грибів;</w:t>
      </w:r>
    </w:p>
    <w:p w:rsidR="00CD3597" w:rsidRPr="00347CE3" w:rsidRDefault="00CD3597" w:rsidP="00CD3597">
      <w:pPr>
        <w:pStyle w:val="a1"/>
        <w:rPr>
          <w:color w:val="auto"/>
        </w:rPr>
      </w:pPr>
      <w:r w:rsidRPr="00347CE3">
        <w:rPr>
          <w:color w:val="auto"/>
          <w:lang w:val="uk-UA"/>
        </w:rPr>
        <w:t>Тварин (найпростіші  організми);</w:t>
      </w:r>
    </w:p>
    <w:p w:rsidR="00CD3597" w:rsidRPr="00347CE3" w:rsidRDefault="00CD3597" w:rsidP="00CD3597">
      <w:pPr>
        <w:pStyle w:val="a1"/>
        <w:rPr>
          <w:color w:val="auto"/>
        </w:rPr>
      </w:pPr>
      <w:r w:rsidRPr="00347CE3">
        <w:rPr>
          <w:color w:val="auto"/>
        </w:rPr>
        <w:t>Рослин</w:t>
      </w:r>
      <w:r w:rsidRPr="00347CE3">
        <w:rPr>
          <w:color w:val="auto"/>
          <w:lang w:val="uk-UA"/>
        </w:rPr>
        <w:t xml:space="preserve"> (водорості)</w:t>
      </w:r>
      <w:r w:rsidRPr="00347CE3">
        <w:rPr>
          <w:color w:val="auto"/>
        </w:rPr>
        <w:t>;</w:t>
      </w:r>
    </w:p>
    <w:p w:rsidR="00CD3597" w:rsidRPr="00347CE3" w:rsidRDefault="00CD3597" w:rsidP="00CD3597">
      <w:pPr>
        <w:pStyle w:val="a1"/>
        <w:rPr>
          <w:color w:val="auto"/>
        </w:rPr>
      </w:pPr>
      <w:r w:rsidRPr="00347CE3">
        <w:rPr>
          <w:color w:val="auto"/>
          <w:lang w:val="uk-UA"/>
        </w:rPr>
        <w:t xml:space="preserve">Гриби (цвілеві  гриби); </w:t>
      </w:r>
    </w:p>
    <w:p w:rsidR="00CD3597" w:rsidRPr="00563EAF" w:rsidRDefault="00CD3597" w:rsidP="00CD3597">
      <w:pPr>
        <w:pStyle w:val="a"/>
        <w:rPr>
          <w:b/>
          <w:bCs/>
          <w:color w:val="9BBB59" w:themeColor="accent3"/>
        </w:rPr>
      </w:pPr>
      <w:r w:rsidRPr="00563EAF">
        <w:rPr>
          <w:b/>
          <w:bCs/>
          <w:color w:val="9BBB59" w:themeColor="accent3"/>
        </w:rPr>
        <w:t xml:space="preserve">Всі вище  перелічені  варіанти  є вірними. 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Які  живі  організми  належать до групи  </w:t>
      </w:r>
      <w:r w:rsidRPr="00347CE3">
        <w:rPr>
          <w:lang w:val="uk-UA"/>
        </w:rPr>
        <w:t>прокаріот;</w:t>
      </w:r>
    </w:p>
    <w:p w:rsidR="00CD3597" w:rsidRPr="00957FC3" w:rsidRDefault="00CD3597" w:rsidP="00CD3597">
      <w:pPr>
        <w:pStyle w:val="a"/>
        <w:rPr>
          <w:b/>
          <w:bCs/>
          <w:color w:val="9BBB59" w:themeColor="accent3"/>
        </w:rPr>
      </w:pPr>
      <w:r w:rsidRPr="00957FC3">
        <w:rPr>
          <w:b/>
          <w:bCs/>
          <w:color w:val="9BBB59" w:themeColor="accent3"/>
        </w:rPr>
        <w:t>Бактерії;</w:t>
      </w:r>
    </w:p>
    <w:p w:rsidR="00CD3597" w:rsidRPr="00347CE3" w:rsidRDefault="00CD3597" w:rsidP="00CD3597">
      <w:pPr>
        <w:pStyle w:val="a1"/>
        <w:rPr>
          <w:color w:val="auto"/>
        </w:rPr>
      </w:pPr>
      <w:r w:rsidRPr="00347CE3">
        <w:rPr>
          <w:color w:val="auto"/>
          <w:lang w:val="uk-UA"/>
        </w:rPr>
        <w:t xml:space="preserve">Віруси та  </w:t>
      </w:r>
      <w:proofErr w:type="spellStart"/>
      <w:r w:rsidRPr="00347CE3">
        <w:rPr>
          <w:color w:val="auto"/>
          <w:lang w:val="uk-UA"/>
        </w:rPr>
        <w:t>пріони</w:t>
      </w:r>
      <w:proofErr w:type="spellEnd"/>
      <w:r w:rsidRPr="00347CE3">
        <w:rPr>
          <w:color w:val="auto"/>
          <w:lang w:val="uk-UA"/>
        </w:rPr>
        <w:t xml:space="preserve">; </w:t>
      </w:r>
    </w:p>
    <w:p w:rsidR="00CD3597" w:rsidRPr="00347CE3" w:rsidRDefault="00CD3597" w:rsidP="00CD3597">
      <w:pPr>
        <w:pStyle w:val="a1"/>
        <w:rPr>
          <w:color w:val="auto"/>
        </w:rPr>
      </w:pPr>
      <w:r w:rsidRPr="00347CE3">
        <w:rPr>
          <w:color w:val="auto"/>
        </w:rPr>
        <w:t>Тварин</w:t>
      </w:r>
      <w:r w:rsidRPr="00347CE3">
        <w:rPr>
          <w:color w:val="auto"/>
          <w:lang w:val="uk-UA"/>
        </w:rPr>
        <w:t xml:space="preserve"> </w:t>
      </w:r>
    </w:p>
    <w:p w:rsidR="00CD3597" w:rsidRPr="00347CE3" w:rsidRDefault="00CD3597" w:rsidP="00CD3597">
      <w:pPr>
        <w:pStyle w:val="a1"/>
        <w:rPr>
          <w:color w:val="auto"/>
        </w:rPr>
      </w:pPr>
      <w:r w:rsidRPr="00347CE3">
        <w:rPr>
          <w:color w:val="auto"/>
        </w:rPr>
        <w:t xml:space="preserve">Вірної відповіді  не  має.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</w:pPr>
      <w:r w:rsidRPr="00347CE3">
        <w:rPr>
          <w:lang w:val="ru-RU"/>
        </w:rPr>
        <w:t>Прокаріоти</w:t>
      </w:r>
      <w:r w:rsidRPr="00347CE3">
        <w:t xml:space="preserve">  - </w:t>
      </w:r>
      <w:r w:rsidRPr="00347CE3">
        <w:rPr>
          <w:lang w:val="ru-RU"/>
        </w:rPr>
        <w:t>це</w:t>
      </w:r>
      <w:r w:rsidRPr="00347CE3">
        <w:t xml:space="preserve">  </w:t>
      </w:r>
      <w:r w:rsidRPr="00347CE3">
        <w:rPr>
          <w:lang w:val="ru-RU"/>
        </w:rPr>
        <w:t>живі</w:t>
      </w:r>
      <w:r w:rsidRPr="00347CE3">
        <w:t xml:space="preserve">  </w:t>
      </w:r>
      <w:r w:rsidRPr="00347CE3">
        <w:rPr>
          <w:lang w:val="ru-RU"/>
        </w:rPr>
        <w:t>організми</w:t>
      </w:r>
      <w:r w:rsidRPr="00347CE3">
        <w:t xml:space="preserve">  </w:t>
      </w:r>
      <w:r w:rsidRPr="00347CE3">
        <w:rPr>
          <w:lang w:val="ru-RU"/>
        </w:rPr>
        <w:t>які</w:t>
      </w:r>
      <w:r w:rsidRPr="00347CE3">
        <w:t xml:space="preserve"> </w:t>
      </w:r>
    </w:p>
    <w:p w:rsidR="00CD3597" w:rsidRPr="00347CE3" w:rsidRDefault="00CD3597" w:rsidP="00CD3597">
      <w:pPr>
        <w:pStyle w:val="a1"/>
        <w:rPr>
          <w:color w:val="auto"/>
        </w:rPr>
      </w:pPr>
      <w:r w:rsidRPr="00347CE3">
        <w:rPr>
          <w:color w:val="auto"/>
          <w:lang w:val="uk-UA"/>
        </w:rPr>
        <w:t>Мають ядро;</w:t>
      </w:r>
    </w:p>
    <w:p w:rsidR="00CD3597" w:rsidRPr="00957FC3" w:rsidRDefault="00CD3597" w:rsidP="00CD3597">
      <w:pPr>
        <w:pStyle w:val="a"/>
        <w:rPr>
          <w:b/>
          <w:bCs/>
          <w:color w:val="9BBB59" w:themeColor="accent3"/>
        </w:rPr>
      </w:pPr>
      <w:r w:rsidRPr="00957FC3">
        <w:rPr>
          <w:b/>
          <w:bCs/>
          <w:color w:val="9BBB59" w:themeColor="accent3"/>
        </w:rPr>
        <w:t xml:space="preserve">Не мають ядра; </w:t>
      </w:r>
    </w:p>
    <w:p w:rsidR="00CD3597" w:rsidRPr="00347CE3" w:rsidRDefault="00CD3597" w:rsidP="00CD3597">
      <w:pPr>
        <w:pStyle w:val="a1"/>
        <w:rPr>
          <w:color w:val="auto"/>
        </w:rPr>
      </w:pPr>
      <w:r w:rsidRPr="00347CE3">
        <w:rPr>
          <w:color w:val="auto"/>
          <w:lang w:val="uk-UA"/>
        </w:rPr>
        <w:t>Не мають клітинної будови;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uk-UA"/>
        </w:rPr>
        <w:t xml:space="preserve"> Ведуть виключно паразитичний спосіб життя.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Живі  організми  які  характеризуються  відсутністю клітинної будови належать до групи </w:t>
      </w:r>
    </w:p>
    <w:p w:rsidR="00CD3597" w:rsidRPr="00347CE3" w:rsidRDefault="00CD3597" w:rsidP="00CD3597">
      <w:pPr>
        <w:pStyle w:val="a1"/>
        <w:rPr>
          <w:color w:val="auto"/>
        </w:rPr>
      </w:pPr>
      <w:r w:rsidRPr="00347CE3">
        <w:rPr>
          <w:color w:val="auto"/>
          <w:lang w:val="ru-RU"/>
        </w:rPr>
        <w:t>Рослин</w:t>
      </w:r>
      <w:r w:rsidRPr="00347CE3">
        <w:rPr>
          <w:color w:val="auto"/>
        </w:rPr>
        <w:t>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Прокаріот;</w:t>
      </w:r>
    </w:p>
    <w:p w:rsidR="00CD3597" w:rsidRPr="00347CE3" w:rsidRDefault="00CD3597" w:rsidP="00CD3597">
      <w:pPr>
        <w:pStyle w:val="a"/>
        <w:rPr>
          <w:color w:val="auto"/>
        </w:rPr>
      </w:pPr>
      <w:proofErr w:type="spellStart"/>
      <w:r w:rsidRPr="00A12A28">
        <w:rPr>
          <w:b/>
          <w:bCs/>
          <w:color w:val="9BBB59" w:themeColor="accent3"/>
          <w:lang w:val="uk-UA"/>
        </w:rPr>
        <w:t>Акаріот</w:t>
      </w:r>
      <w:proofErr w:type="spellEnd"/>
      <w:r w:rsidRPr="00347CE3">
        <w:rPr>
          <w:color w:val="auto"/>
        </w:rPr>
        <w:t>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Еукаріот.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Які  живі  організми  належать до групи  Виключно бактерій;</w:t>
      </w:r>
    </w:p>
    <w:p w:rsidR="00CD3597" w:rsidRPr="00A12A28" w:rsidRDefault="00CD3597" w:rsidP="00CD3597">
      <w:pPr>
        <w:pStyle w:val="a"/>
        <w:rPr>
          <w:b/>
          <w:bCs/>
          <w:color w:val="9BBB59" w:themeColor="accent3"/>
        </w:rPr>
      </w:pPr>
      <w:proofErr w:type="spellStart"/>
      <w:r w:rsidRPr="00A12A28">
        <w:rPr>
          <w:b/>
          <w:bCs/>
          <w:color w:val="9BBB59" w:themeColor="accent3"/>
          <w:lang w:val="uk-UA"/>
        </w:rPr>
        <w:t>Пріони</w:t>
      </w:r>
      <w:proofErr w:type="spellEnd"/>
      <w:r w:rsidRPr="00A12A28">
        <w:rPr>
          <w:b/>
          <w:bCs/>
          <w:color w:val="9BBB59" w:themeColor="accent3"/>
          <w:lang w:val="uk-UA"/>
        </w:rPr>
        <w:t xml:space="preserve">  та віруси</w:t>
      </w:r>
      <w:r w:rsidRPr="00A12A28">
        <w:rPr>
          <w:b/>
          <w:bCs/>
          <w:color w:val="9BBB59" w:themeColor="accent3"/>
        </w:rPr>
        <w:t>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Рослини та  тварини; 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Віруси та  гриби; </w:t>
      </w:r>
    </w:p>
    <w:p w:rsidR="00CD3597" w:rsidRPr="00347CE3" w:rsidRDefault="00347CE3" w:rsidP="00CD3597">
      <w:pPr>
        <w:pStyle w:val="a1"/>
        <w:rPr>
          <w:color w:val="auto"/>
          <w:lang w:val="ru-RU"/>
        </w:rPr>
      </w:pPr>
      <w:r>
        <w:rPr>
          <w:color w:val="auto"/>
          <w:lang w:val="ru-RU"/>
        </w:rPr>
        <w:t>Бацили</w:t>
      </w:r>
      <w:r w:rsidR="00CD3597" w:rsidRPr="00347CE3">
        <w:rPr>
          <w:color w:val="auto"/>
          <w:lang w:val="ru-RU"/>
        </w:rPr>
        <w:t xml:space="preserve">  та  бактерії. 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Клітина – це 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Найскладніша структурно-функціональна одиниця живого організму, для якої є притаманними власний метаболізм  та  здатність до відтворення;</w:t>
      </w:r>
    </w:p>
    <w:p w:rsidR="00CD3597" w:rsidRPr="009847D6" w:rsidRDefault="00CD3597" w:rsidP="00CD3597">
      <w:pPr>
        <w:pStyle w:val="a"/>
        <w:rPr>
          <w:b/>
          <w:bCs/>
          <w:color w:val="9BBB59" w:themeColor="accent3"/>
          <w:lang w:val="ru-RU"/>
        </w:rPr>
      </w:pPr>
      <w:r w:rsidRPr="009847D6">
        <w:rPr>
          <w:b/>
          <w:bCs/>
          <w:color w:val="9BBB59" w:themeColor="accent3"/>
          <w:lang w:val="ru-RU"/>
        </w:rPr>
        <w:t>Найпростіша структурноз-функціональна одиниця живого організму;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Не має жодного відношення до живих організмів;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Найскладніша структурно-функціональна  одиниця живого, для якої притаманним є все окрім  власного метаболізму та здатності до відтворення.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Скільки структурних компонентів  можна  виділити  у  живій  клітині </w:t>
      </w:r>
    </w:p>
    <w:p w:rsidR="00CD3597" w:rsidRPr="00C30611" w:rsidRDefault="00CD3597" w:rsidP="00CD3597">
      <w:pPr>
        <w:pStyle w:val="a"/>
        <w:rPr>
          <w:b/>
          <w:bCs/>
          <w:color w:val="9BBB59" w:themeColor="accent3"/>
        </w:rPr>
      </w:pPr>
      <w:r w:rsidRPr="00C30611">
        <w:rPr>
          <w:b/>
          <w:bCs/>
          <w:color w:val="9BBB59" w:themeColor="accent3"/>
        </w:rPr>
        <w:t>3;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2;</w:t>
      </w:r>
    </w:p>
    <w:p w:rsidR="00CD3597" w:rsidRPr="00347CE3" w:rsidRDefault="00CD3597" w:rsidP="00CD3597">
      <w:pPr>
        <w:pStyle w:val="a1"/>
        <w:rPr>
          <w:color w:val="auto"/>
        </w:rPr>
      </w:pPr>
      <w:r w:rsidRPr="00347CE3">
        <w:rPr>
          <w:color w:val="auto"/>
          <w:lang w:val="uk-UA"/>
        </w:rPr>
        <w:t>4</w:t>
      </w:r>
      <w:r w:rsidRPr="00347CE3">
        <w:rPr>
          <w:color w:val="auto"/>
        </w:rPr>
        <w:t>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1.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Нуклеоїд – це 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Лінійна молекула ДНК;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Кільцева молекула РНК;</w:t>
      </w:r>
    </w:p>
    <w:p w:rsidR="00CD3597" w:rsidRPr="00347CE3" w:rsidRDefault="00CD3597" w:rsidP="00CD3597">
      <w:pPr>
        <w:pStyle w:val="a"/>
        <w:rPr>
          <w:color w:val="auto"/>
        </w:rPr>
      </w:pPr>
      <w:r w:rsidRPr="00B24D77">
        <w:rPr>
          <w:b/>
          <w:bCs/>
          <w:color w:val="9BBB59" w:themeColor="accent3"/>
        </w:rPr>
        <w:t>Кільцева молекула ДНК</w:t>
      </w:r>
      <w:r w:rsidRPr="00347CE3">
        <w:rPr>
          <w:color w:val="auto"/>
        </w:rPr>
        <w:t>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Лінійна молекула РНК.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Спадковий матеріал  бактеріальних організмів  представлений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Лінійною молекулою ДНК;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Спадковий  матеріал є відсутнім;</w:t>
      </w:r>
    </w:p>
    <w:p w:rsidR="00CD3597" w:rsidRPr="00347CE3" w:rsidRDefault="00CD3597" w:rsidP="00CD3597">
      <w:pPr>
        <w:pStyle w:val="a"/>
        <w:rPr>
          <w:color w:val="auto"/>
        </w:rPr>
      </w:pPr>
      <w:proofErr w:type="spellStart"/>
      <w:r w:rsidRPr="006B723A">
        <w:rPr>
          <w:b/>
          <w:bCs/>
          <w:color w:val="9BBB59" w:themeColor="accent3"/>
          <w:lang w:val="uk-UA"/>
        </w:rPr>
        <w:t>Нуклеоїдом</w:t>
      </w:r>
      <w:proofErr w:type="spellEnd"/>
      <w:r w:rsidRPr="00347CE3">
        <w:rPr>
          <w:color w:val="auto"/>
        </w:rPr>
        <w:t>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uk-UA"/>
        </w:rPr>
        <w:t>Вірної відповіді  не  має.</w:t>
      </w:r>
      <w:r w:rsidRPr="00347CE3">
        <w:rPr>
          <w:color w:val="auto"/>
        </w:rPr>
        <w:t xml:space="preserve">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На  які  дві  групи поділяються мікроорганізми  у  залежності  від особливостей  будови клітинної стінки </w:t>
      </w:r>
    </w:p>
    <w:p w:rsidR="00CD3597" w:rsidRPr="00347CE3" w:rsidRDefault="00CD3597" w:rsidP="00CD3597">
      <w:pPr>
        <w:pStyle w:val="a"/>
        <w:rPr>
          <w:color w:val="auto"/>
        </w:rPr>
      </w:pPr>
      <w:r w:rsidRPr="006B723A">
        <w:rPr>
          <w:b/>
          <w:bCs/>
          <w:color w:val="9BBB59" w:themeColor="accent3"/>
        </w:rPr>
        <w:t>Грампозитивні  та  грамнегативні</w:t>
      </w:r>
      <w:r w:rsidRPr="00347CE3">
        <w:rPr>
          <w:color w:val="auto"/>
        </w:rPr>
        <w:t>;</w:t>
      </w:r>
    </w:p>
    <w:p w:rsidR="00CD3597" w:rsidRPr="00347CE3" w:rsidRDefault="00CD3597" w:rsidP="00CD3597">
      <w:pPr>
        <w:pStyle w:val="a1"/>
        <w:rPr>
          <w:color w:val="auto"/>
        </w:rPr>
      </w:pPr>
      <w:r w:rsidRPr="00347CE3">
        <w:rPr>
          <w:color w:val="auto"/>
        </w:rPr>
        <w:t>Грам негативні  та нейтральні;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Грампозитивні  та  нейтральні;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Виключно грампозитивні  мікроорганізми.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 У прокаріотичних організмів  генетичний матеріал представлений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Одим ланцюгом ДНК;</w:t>
      </w:r>
    </w:p>
    <w:p w:rsidR="00CD3597" w:rsidRPr="00C25CF1" w:rsidRDefault="00CD3597" w:rsidP="00CD3597">
      <w:pPr>
        <w:pStyle w:val="a"/>
        <w:rPr>
          <w:b/>
          <w:bCs/>
          <w:color w:val="9BBB59" w:themeColor="accent3"/>
        </w:rPr>
      </w:pPr>
      <w:r w:rsidRPr="00C25CF1">
        <w:rPr>
          <w:b/>
          <w:bCs/>
          <w:color w:val="9BBB59" w:themeColor="accent3"/>
        </w:rPr>
        <w:t>Двома ланцюгами ДНК;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Подвійним ланцюгом РНК;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Одинарним ланцюгом РНК.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Клітинні органели  - </w:t>
      </w:r>
      <w:r w:rsidR="00871591" w:rsidRPr="00347CE3">
        <w:rPr>
          <w:lang w:val="ru-RU"/>
        </w:rPr>
        <w:t>це …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Тимчасові  компоненти  клітини, які  н  виконують кремих функцій;</w:t>
      </w:r>
    </w:p>
    <w:p w:rsidR="00CD3597" w:rsidRPr="00347CE3" w:rsidRDefault="00CD3597" w:rsidP="00CD3597">
      <w:pPr>
        <w:pStyle w:val="a"/>
        <w:rPr>
          <w:color w:val="auto"/>
          <w:lang w:val="ru-RU"/>
        </w:rPr>
      </w:pPr>
      <w:r w:rsidRPr="00C25CF1">
        <w:rPr>
          <w:b/>
          <w:bCs/>
          <w:color w:val="9BBB59" w:themeColor="accent3"/>
          <w:lang w:val="ru-RU"/>
        </w:rPr>
        <w:t>Постійні  компоненти  клітини, які  виконують певні  функці</w:t>
      </w:r>
      <w:r w:rsidRPr="00347CE3">
        <w:rPr>
          <w:color w:val="auto"/>
          <w:lang w:val="ru-RU"/>
        </w:rPr>
        <w:t>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Органічні  речовини, які  містяться у  живій  клітині;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Сукупність неорганічних солей  та кислот, що містяться  у  живій  клітині.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Клітинні  включення  - це  </w:t>
      </w:r>
      <w:r w:rsidR="00871591" w:rsidRPr="00347CE3">
        <w:rPr>
          <w:lang w:val="ru-RU"/>
        </w:rPr>
        <w:t>…</w:t>
      </w:r>
    </w:p>
    <w:p w:rsidR="00CD3597" w:rsidRPr="008B73BB" w:rsidRDefault="00CD3597" w:rsidP="00CD3597">
      <w:pPr>
        <w:pStyle w:val="a"/>
        <w:rPr>
          <w:b/>
          <w:bCs/>
          <w:color w:val="9BBB59" w:themeColor="accent3"/>
          <w:lang w:val="ru-RU"/>
        </w:rPr>
      </w:pPr>
      <w:r w:rsidRPr="008B73BB">
        <w:rPr>
          <w:b/>
          <w:bCs/>
          <w:color w:val="9BBB59" w:themeColor="accent3"/>
          <w:lang w:val="ru-RU"/>
        </w:rPr>
        <w:t>Тимчасові  компоненти  клітини, які  н</w:t>
      </w:r>
      <w:r w:rsidRPr="008B73BB">
        <w:rPr>
          <w:b/>
          <w:bCs/>
          <w:color w:val="9BBB59" w:themeColor="accent3"/>
          <w:lang w:val="uk-UA"/>
        </w:rPr>
        <w:t>е</w:t>
      </w:r>
      <w:r w:rsidRPr="008B73BB">
        <w:rPr>
          <w:b/>
          <w:bCs/>
          <w:color w:val="9BBB59" w:themeColor="accent3"/>
          <w:lang w:val="ru-RU"/>
        </w:rPr>
        <w:t xml:space="preserve">  виконують кремих функцій;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Постійні  компоненти  клітини, які  виконують певні  функці;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Органічні  речовини, які  містяться у  живій  клітині;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Сукупність неорганічних солей  та кислот, що містяться  у  живій  клітині. </w:t>
      </w:r>
    </w:p>
    <w:p w:rsidR="00CD3597" w:rsidRPr="00347CE3" w:rsidRDefault="00A968B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>
        <w:rPr>
          <w:lang w:val="ru-RU"/>
        </w:rPr>
        <w:t>На  скільки гру</w:t>
      </w:r>
      <w:r w:rsidR="00CD3597" w:rsidRPr="00347CE3">
        <w:rPr>
          <w:lang w:val="ru-RU"/>
        </w:rPr>
        <w:t xml:space="preserve">п  поділяються  бактеріальні </w:t>
      </w:r>
      <w:r w:rsidR="00871591" w:rsidRPr="00347CE3">
        <w:rPr>
          <w:lang w:val="ru-RU"/>
        </w:rPr>
        <w:t xml:space="preserve"> організми  у  залежності  від </w:t>
      </w:r>
      <w:r w:rsidR="00CD3597" w:rsidRPr="00347CE3">
        <w:rPr>
          <w:lang w:val="ru-RU"/>
        </w:rPr>
        <w:t xml:space="preserve"> форми </w:t>
      </w:r>
      <w:r w:rsidR="00871591" w:rsidRPr="00347CE3">
        <w:rPr>
          <w:lang w:val="ru-RU"/>
        </w:rPr>
        <w:t>їхнього тіла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2;</w:t>
      </w:r>
    </w:p>
    <w:p w:rsidR="00CD3597" w:rsidRPr="008B73BB" w:rsidRDefault="00CD3597" w:rsidP="00CD3597">
      <w:pPr>
        <w:pStyle w:val="a"/>
        <w:rPr>
          <w:b/>
          <w:bCs/>
          <w:color w:val="9BBB59" w:themeColor="accent3"/>
        </w:rPr>
      </w:pPr>
      <w:r w:rsidRPr="008B73BB">
        <w:rPr>
          <w:b/>
          <w:bCs/>
          <w:color w:val="9BBB59" w:themeColor="accent3"/>
          <w:lang w:val="uk-UA"/>
        </w:rPr>
        <w:t>4</w:t>
      </w:r>
      <w:r w:rsidRPr="008B73BB">
        <w:rPr>
          <w:b/>
          <w:bCs/>
          <w:color w:val="9BBB59" w:themeColor="accent3"/>
        </w:rPr>
        <w:t>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10;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1.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Коки  - бактеріальні  організми  які  характеризуються  наявністю …. Форми клітини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Паличкоподібної 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Звивостої;</w:t>
      </w:r>
    </w:p>
    <w:p w:rsidR="00CD3597" w:rsidRPr="00DD59F0" w:rsidRDefault="00CD3597" w:rsidP="00CD3597">
      <w:pPr>
        <w:pStyle w:val="a"/>
        <w:rPr>
          <w:b/>
          <w:bCs/>
          <w:color w:val="9BBB59" w:themeColor="accent3"/>
          <w:lang w:val="ru-RU"/>
        </w:rPr>
      </w:pPr>
      <w:r w:rsidRPr="00DD59F0">
        <w:rPr>
          <w:b/>
          <w:bCs/>
          <w:color w:val="9BBB59" w:themeColor="accent3"/>
          <w:lang w:val="ru-RU"/>
        </w:rPr>
        <w:t>Круглої, такої що нагадує зерно;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Циліндричні.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До якої групи бактеріальних організмів  належать стафілококи</w:t>
      </w:r>
    </w:p>
    <w:p w:rsidR="00CD3597" w:rsidRPr="00347CE3" w:rsidRDefault="00CD3597" w:rsidP="00CD3597">
      <w:pPr>
        <w:pStyle w:val="a"/>
        <w:rPr>
          <w:color w:val="auto"/>
          <w:lang w:val="ru-RU"/>
        </w:rPr>
      </w:pPr>
      <w:r w:rsidRPr="00DD59F0">
        <w:rPr>
          <w:b/>
          <w:bCs/>
          <w:color w:val="9BBB59" w:themeColor="accent3"/>
          <w:lang w:val="ru-RU"/>
        </w:rPr>
        <w:t>Мікроорганізмів  з округлою ф</w:t>
      </w:r>
      <w:r w:rsidR="00123022" w:rsidRPr="00DD59F0">
        <w:rPr>
          <w:b/>
          <w:bCs/>
          <w:color w:val="9BBB59" w:themeColor="accent3"/>
          <w:lang w:val="ru-RU"/>
        </w:rPr>
        <w:t>о</w:t>
      </w:r>
      <w:r w:rsidRPr="00DD59F0">
        <w:rPr>
          <w:b/>
          <w:bCs/>
          <w:color w:val="9BBB59" w:themeColor="accent3"/>
          <w:lang w:val="ru-RU"/>
        </w:rPr>
        <w:t>рмою клітини (коків</w:t>
      </w:r>
      <w:r w:rsidRPr="00347CE3">
        <w:rPr>
          <w:color w:val="auto"/>
          <w:lang w:val="ru-RU"/>
        </w:rPr>
        <w:t>);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Мікроорганізмів з паличкоподібною формою тіла,щ датні  виділяти  слиз;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Мікррганізми  з паличкоподібною фрмю тіла, які  не  здатні  виділяти  слиз; 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Звивисті  бактеріаль організми.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Паличкоподібні  мікроорганізми  які  не  здатні  виділяти  слизу  та  утворювати  сп</w:t>
      </w:r>
      <w:r w:rsidR="003E6E07">
        <w:rPr>
          <w:lang w:val="ru-RU"/>
        </w:rPr>
        <w:t>о</w:t>
      </w:r>
      <w:r w:rsidRPr="00347CE3">
        <w:rPr>
          <w:lang w:val="ru-RU"/>
        </w:rPr>
        <w:t xml:space="preserve">р  наежать до групи 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Коків; 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Бактерій;</w:t>
      </w:r>
    </w:p>
    <w:p w:rsidR="00CD3597" w:rsidRPr="00347CE3" w:rsidRDefault="00CD3597" w:rsidP="00CD3597">
      <w:pPr>
        <w:pStyle w:val="a"/>
        <w:rPr>
          <w:color w:val="auto"/>
        </w:rPr>
      </w:pPr>
      <w:r w:rsidRPr="00DC042B">
        <w:rPr>
          <w:b/>
          <w:bCs/>
          <w:color w:val="9BBB59" w:themeColor="accent3"/>
          <w:lang w:val="uk-UA"/>
        </w:rPr>
        <w:t>Бацил</w:t>
      </w:r>
      <w:r w:rsidRPr="00347CE3">
        <w:rPr>
          <w:color w:val="auto"/>
        </w:rPr>
        <w:t>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Клостридій.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Мікроорганізми  з веретеновидною формою  тіла</w:t>
      </w:r>
      <w:r w:rsidR="00F54369" w:rsidRPr="00347CE3">
        <w:rPr>
          <w:lang w:val="ru-RU"/>
        </w:rPr>
        <w:t xml:space="preserve"> відн</w:t>
      </w:r>
      <w:r w:rsidR="00871591" w:rsidRPr="00347CE3">
        <w:rPr>
          <w:lang w:val="ru-RU"/>
        </w:rPr>
        <w:t>о</w:t>
      </w:r>
      <w:r w:rsidR="00F54369" w:rsidRPr="00347CE3">
        <w:rPr>
          <w:lang w:val="ru-RU"/>
        </w:rPr>
        <w:t xml:space="preserve">сяться  до групи </w:t>
      </w:r>
    </w:p>
    <w:p w:rsidR="00CD3597" w:rsidRPr="00347CE3" w:rsidRDefault="00F5436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Коків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F5436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Бацил</w:t>
      </w:r>
      <w:r w:rsidR="00CD3597" w:rsidRPr="00347CE3">
        <w:rPr>
          <w:color w:val="auto"/>
          <w:lang w:val="ru-RU"/>
        </w:rPr>
        <w:t>;</w:t>
      </w:r>
    </w:p>
    <w:p w:rsidR="00F54369" w:rsidRPr="00347CE3" w:rsidRDefault="00F54369" w:rsidP="00F54369">
      <w:pPr>
        <w:pStyle w:val="a1"/>
        <w:rPr>
          <w:color w:val="auto"/>
        </w:rPr>
      </w:pPr>
      <w:r w:rsidRPr="00347CE3">
        <w:rPr>
          <w:color w:val="auto"/>
        </w:rPr>
        <w:t>Бактерій</w:t>
      </w:r>
    </w:p>
    <w:p w:rsidR="00CD3597" w:rsidRPr="00347CE3" w:rsidRDefault="00F54369" w:rsidP="00CD3597">
      <w:pPr>
        <w:pStyle w:val="a"/>
        <w:rPr>
          <w:color w:val="auto"/>
          <w:lang w:val="ru-RU"/>
        </w:rPr>
      </w:pPr>
      <w:r w:rsidRPr="00DC042B">
        <w:rPr>
          <w:b/>
          <w:bCs/>
          <w:color w:val="9BBB59" w:themeColor="accent3"/>
          <w:lang w:val="ru-RU"/>
        </w:rPr>
        <w:t>Клостридій</w:t>
      </w:r>
      <w:r w:rsidRPr="00347CE3">
        <w:rPr>
          <w:color w:val="auto"/>
          <w:lang w:val="ru-RU"/>
        </w:rPr>
        <w:t>.</w:t>
      </w:r>
      <w:r w:rsidR="00CD3597" w:rsidRPr="00347CE3">
        <w:rPr>
          <w:color w:val="auto"/>
          <w:lang w:val="ru-RU"/>
        </w:rPr>
        <w:t xml:space="preserve"> </w:t>
      </w:r>
    </w:p>
    <w:p w:rsidR="00CD3597" w:rsidRPr="00347CE3" w:rsidRDefault="00F54369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Бацили  - це  групи живих організмів  що характеризуються  </w:t>
      </w:r>
    </w:p>
    <w:p w:rsidR="00CD3597" w:rsidRPr="00347CE3" w:rsidRDefault="00F5436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Наявністю паличкоподібної форми тіла  та  не здатністю виділяти  слиз і  формувати  спори</w:t>
      </w:r>
      <w:r w:rsidR="00CD3597" w:rsidRPr="00347CE3">
        <w:rPr>
          <w:color w:val="auto"/>
          <w:lang w:val="ru-RU"/>
        </w:rPr>
        <w:t>;</w:t>
      </w:r>
    </w:p>
    <w:p w:rsidR="00CD3597" w:rsidRPr="00DA4B06" w:rsidRDefault="00F54369" w:rsidP="00F54369">
      <w:pPr>
        <w:pStyle w:val="a"/>
        <w:rPr>
          <w:b/>
          <w:bCs/>
          <w:color w:val="9BBB59" w:themeColor="accent3"/>
          <w:lang w:val="ru-RU"/>
        </w:rPr>
      </w:pPr>
      <w:r w:rsidRPr="00DA4B06">
        <w:rPr>
          <w:b/>
          <w:bCs/>
          <w:color w:val="9BBB59" w:themeColor="accent3"/>
          <w:lang w:val="ru-RU"/>
        </w:rPr>
        <w:t>Наявністю паличкоподібної форми тіла, а також здатністю виділяти  слиз та  формувати спори</w:t>
      </w:r>
      <w:r w:rsidR="00CD3597" w:rsidRPr="00DA4B06">
        <w:rPr>
          <w:b/>
          <w:bCs/>
          <w:color w:val="9BBB59" w:themeColor="accent3"/>
          <w:lang w:val="ru-RU"/>
        </w:rPr>
        <w:t>;</w:t>
      </w:r>
    </w:p>
    <w:p w:rsidR="00CD3597" w:rsidRPr="00347CE3" w:rsidRDefault="00F54369" w:rsidP="00F54369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Наявністю зернистої форми тіла  та  не  здатністю до виділення слизу  та  формування  спор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F5436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Наявністю звивистої форми тіла, та  здатністю  формувати  спори, протее  не  здатні  виділяти слиз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8A4300" w:rsidP="008A4300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Скільки способів  р</w:t>
      </w:r>
      <w:r w:rsidR="00304C8A">
        <w:rPr>
          <w:lang w:val="ru-RU"/>
        </w:rPr>
        <w:t>оз</w:t>
      </w:r>
      <w:r w:rsidRPr="00347CE3">
        <w:rPr>
          <w:lang w:val="ru-RU"/>
        </w:rPr>
        <w:t>множення притаманно для  грибів</w:t>
      </w:r>
    </w:p>
    <w:p w:rsidR="00CD3597" w:rsidRPr="000372D9" w:rsidRDefault="008A4300" w:rsidP="000372D9">
      <w:pPr>
        <w:pStyle w:val="a"/>
        <w:numPr>
          <w:ilvl w:val="0"/>
          <w:numId w:val="0"/>
        </w:numPr>
        <w:rPr>
          <w:b/>
          <w:bCs/>
          <w:color w:val="9BBB59" w:themeColor="accent3"/>
          <w:lang w:val="ru-RU"/>
        </w:rPr>
      </w:pPr>
      <w:r w:rsidRPr="000372D9">
        <w:rPr>
          <w:b/>
          <w:bCs/>
          <w:color w:val="9BBB59" w:themeColor="accent3"/>
          <w:lang w:val="ru-RU"/>
        </w:rPr>
        <w:t>3</w:t>
      </w:r>
      <w:r w:rsidR="00CD3597" w:rsidRPr="000372D9">
        <w:rPr>
          <w:b/>
          <w:bCs/>
          <w:color w:val="9BBB59" w:themeColor="accent3"/>
          <w:lang w:val="ru-RU"/>
        </w:rPr>
        <w:t>;</w:t>
      </w:r>
    </w:p>
    <w:p w:rsidR="008A4300" w:rsidRPr="00347CE3" w:rsidRDefault="008A430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4;</w:t>
      </w:r>
    </w:p>
    <w:p w:rsidR="008A4300" w:rsidRPr="00347CE3" w:rsidRDefault="008A430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5; </w:t>
      </w:r>
    </w:p>
    <w:p w:rsidR="00CD3597" w:rsidRPr="00347CE3" w:rsidRDefault="008A430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1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8A4300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Які  типи розмноження  притаманні  для  грибів </w:t>
      </w:r>
    </w:p>
    <w:p w:rsidR="00CD3597" w:rsidRPr="00347CE3" w:rsidRDefault="008A4300" w:rsidP="008A4300">
      <w:pPr>
        <w:pStyle w:val="a1"/>
        <w:rPr>
          <w:color w:val="auto"/>
        </w:rPr>
      </w:pPr>
      <w:r w:rsidRPr="00347CE3">
        <w:rPr>
          <w:color w:val="auto"/>
        </w:rPr>
        <w:t>Виключно статеве</w:t>
      </w:r>
      <w:r w:rsidR="00CD3597" w:rsidRPr="00347CE3">
        <w:rPr>
          <w:color w:val="auto"/>
        </w:rPr>
        <w:t>;</w:t>
      </w:r>
    </w:p>
    <w:p w:rsidR="00CD3597" w:rsidRPr="00347CE3" w:rsidRDefault="008A430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Виключно безстатеве</w:t>
      </w:r>
      <w:r w:rsidR="00CD3597" w:rsidRPr="00347CE3">
        <w:rPr>
          <w:color w:val="auto"/>
          <w:lang w:val="ru-RU"/>
        </w:rPr>
        <w:t>;</w:t>
      </w:r>
    </w:p>
    <w:p w:rsidR="008A4300" w:rsidRPr="00347CE3" w:rsidRDefault="008A430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Виключно вегетативне; </w:t>
      </w:r>
    </w:p>
    <w:p w:rsidR="00CD3597" w:rsidRPr="000372D9" w:rsidRDefault="008A4300" w:rsidP="008A4300">
      <w:pPr>
        <w:pStyle w:val="a"/>
        <w:rPr>
          <w:b/>
          <w:bCs/>
          <w:color w:val="9BBB59" w:themeColor="accent3"/>
        </w:rPr>
      </w:pPr>
      <w:r w:rsidRPr="000372D9">
        <w:rPr>
          <w:b/>
          <w:bCs/>
          <w:color w:val="9BBB59" w:themeColor="accent3"/>
        </w:rPr>
        <w:t xml:space="preserve">Вегетативне, статеве  та  безстатеве. </w:t>
      </w:r>
      <w:r w:rsidR="00CD3597" w:rsidRPr="000372D9">
        <w:rPr>
          <w:b/>
          <w:bCs/>
          <w:color w:val="9BBB59" w:themeColor="accent3"/>
        </w:rPr>
        <w:t xml:space="preserve"> </w:t>
      </w:r>
    </w:p>
    <w:p w:rsidR="00CD3597" w:rsidRPr="00347CE3" w:rsidRDefault="008A4300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Вегетативне  розмноження  - це  тип  розмноження  що здійснюється  грибами  за  допомогою</w:t>
      </w:r>
      <w:r w:rsidR="00CD3597" w:rsidRPr="00347CE3">
        <w:rPr>
          <w:lang w:val="ru-RU"/>
        </w:rPr>
        <w:t xml:space="preserve"> </w:t>
      </w:r>
    </w:p>
    <w:p w:rsidR="00CD3597" w:rsidRPr="00347CE3" w:rsidRDefault="008A430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Статевих клітин</w:t>
      </w:r>
      <w:r w:rsidR="00CD3597" w:rsidRPr="00347CE3">
        <w:rPr>
          <w:color w:val="auto"/>
          <w:lang w:val="ru-RU"/>
        </w:rPr>
        <w:t>;</w:t>
      </w:r>
    </w:p>
    <w:p w:rsidR="00CD3597" w:rsidRPr="007E1FAC" w:rsidRDefault="008A4300" w:rsidP="00CD3597">
      <w:pPr>
        <w:pStyle w:val="a"/>
        <w:rPr>
          <w:b/>
          <w:bCs/>
          <w:color w:val="9BBB59" w:themeColor="accent3"/>
          <w:lang w:val="ru-RU"/>
        </w:rPr>
      </w:pPr>
      <w:r w:rsidRPr="007E1FAC">
        <w:rPr>
          <w:b/>
          <w:bCs/>
          <w:color w:val="9BBB59" w:themeColor="accent3"/>
          <w:lang w:val="ru-RU"/>
        </w:rPr>
        <w:t>Окремих ділянок  міцелію, або спеціалізованих клітин  які  називаються  оідіями</w:t>
      </w:r>
      <w:r w:rsidR="00CD3597" w:rsidRPr="007E1FAC">
        <w:rPr>
          <w:b/>
          <w:bCs/>
          <w:color w:val="9BBB59" w:themeColor="accent3"/>
          <w:lang w:val="ru-RU"/>
        </w:rPr>
        <w:t>;</w:t>
      </w:r>
    </w:p>
    <w:p w:rsidR="00CD3597" w:rsidRPr="00347CE3" w:rsidRDefault="008A430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Вірної відповіді  не  має</w:t>
      </w:r>
      <w:r w:rsidR="00CD3597" w:rsidRPr="00347CE3">
        <w:rPr>
          <w:color w:val="auto"/>
          <w:lang w:val="ru-RU"/>
        </w:rPr>
        <w:t>;</w:t>
      </w:r>
    </w:p>
    <w:p w:rsidR="008A4300" w:rsidRPr="00347CE3" w:rsidRDefault="008A430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Всі  відповіді  є вірними. </w:t>
      </w:r>
    </w:p>
    <w:p w:rsidR="00CD3597" w:rsidRPr="00347CE3" w:rsidRDefault="000F5081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Статеве  розмноження  - спосіб розмноження  грибів при  якому </w:t>
      </w:r>
    </w:p>
    <w:p w:rsidR="00CD3597" w:rsidRPr="00347CE3" w:rsidRDefault="000F508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Відбувається  поділ клітин міцелію</w:t>
      </w:r>
      <w:r w:rsidR="00CD3597" w:rsidRPr="00347CE3">
        <w:rPr>
          <w:color w:val="auto"/>
          <w:lang w:val="ru-RU"/>
        </w:rPr>
        <w:t>;</w:t>
      </w:r>
    </w:p>
    <w:p w:rsidR="00CD3597" w:rsidRPr="007E1FAC" w:rsidRDefault="000F5081" w:rsidP="00CD3597">
      <w:pPr>
        <w:pStyle w:val="a"/>
        <w:rPr>
          <w:b/>
          <w:bCs/>
          <w:color w:val="9BBB59" w:themeColor="accent3"/>
          <w:lang w:val="ru-RU"/>
        </w:rPr>
      </w:pPr>
      <w:r w:rsidRPr="007E1FAC">
        <w:rPr>
          <w:b/>
          <w:bCs/>
          <w:color w:val="9BBB59" w:themeColor="accent3"/>
          <w:lang w:val="ru-RU"/>
        </w:rPr>
        <w:t>Відбувається  злиття двох клітин гіфів</w:t>
      </w:r>
      <w:r w:rsidR="00CD3597" w:rsidRPr="007E1FAC">
        <w:rPr>
          <w:b/>
          <w:bCs/>
          <w:color w:val="9BBB59" w:themeColor="accent3"/>
          <w:lang w:val="ru-RU"/>
        </w:rPr>
        <w:t>;</w:t>
      </w:r>
    </w:p>
    <w:p w:rsidR="00CD3597" w:rsidRPr="00347CE3" w:rsidRDefault="0066754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Відбувається поділ одніє клітини</w:t>
      </w:r>
      <w:r w:rsidR="00CD3597" w:rsidRPr="00347CE3">
        <w:rPr>
          <w:color w:val="auto"/>
          <w:lang w:val="ru-RU"/>
        </w:rPr>
        <w:t>;</w:t>
      </w:r>
    </w:p>
    <w:p w:rsidR="00667547" w:rsidRPr="00347CE3" w:rsidRDefault="0066754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Вірнї відповіді  не  має. </w:t>
      </w:r>
    </w:p>
    <w:p w:rsidR="00CD3597" w:rsidRPr="00347CE3" w:rsidRDefault="0066754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 Скільки способів  статевого розмноження грибів  Вам  відомо </w:t>
      </w:r>
    </w:p>
    <w:p w:rsidR="00CD3597" w:rsidRPr="009105E8" w:rsidRDefault="00667547" w:rsidP="00CD3597">
      <w:pPr>
        <w:pStyle w:val="a"/>
        <w:rPr>
          <w:b/>
          <w:bCs/>
          <w:color w:val="9BBB59" w:themeColor="accent3"/>
          <w:lang w:val="ru-RU"/>
        </w:rPr>
      </w:pPr>
      <w:r w:rsidRPr="009105E8">
        <w:rPr>
          <w:b/>
          <w:bCs/>
          <w:color w:val="9BBB59" w:themeColor="accent3"/>
          <w:lang w:val="ru-RU"/>
        </w:rPr>
        <w:t>3</w:t>
      </w:r>
      <w:r w:rsidR="00CD3597" w:rsidRPr="009105E8">
        <w:rPr>
          <w:b/>
          <w:bCs/>
          <w:color w:val="9BBB59" w:themeColor="accent3"/>
          <w:lang w:val="ru-RU"/>
        </w:rPr>
        <w:t>;</w:t>
      </w:r>
    </w:p>
    <w:p w:rsidR="00CD3597" w:rsidRPr="00347CE3" w:rsidRDefault="0066754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2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66754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9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66754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2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66754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Плазмогамія  - це  процесс  при  якому  відбувається  злиття </w:t>
      </w:r>
      <w:r w:rsidR="00CD3597" w:rsidRPr="00347CE3">
        <w:rPr>
          <w:lang w:val="ru-RU"/>
        </w:rPr>
        <w:t xml:space="preserve"> </w:t>
      </w:r>
    </w:p>
    <w:p w:rsidR="00CD3597" w:rsidRPr="00347CE3" w:rsidRDefault="0066754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Кореневих систем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667547" w:rsidP="00CD3597">
      <w:pPr>
        <w:pStyle w:val="a"/>
        <w:rPr>
          <w:color w:val="auto"/>
        </w:rPr>
      </w:pPr>
      <w:r w:rsidRPr="009105E8">
        <w:rPr>
          <w:b/>
          <w:bCs/>
          <w:color w:val="9BBB59" w:themeColor="accent3"/>
          <w:lang w:val="uk-UA"/>
        </w:rPr>
        <w:t>Цитоплазми двох клітин</w:t>
      </w:r>
      <w:r w:rsidRPr="00347CE3">
        <w:rPr>
          <w:color w:val="auto"/>
          <w:lang w:val="uk-UA"/>
        </w:rPr>
        <w:t xml:space="preserve">; </w:t>
      </w:r>
    </w:p>
    <w:p w:rsidR="00667547" w:rsidRPr="00347CE3" w:rsidRDefault="0066754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Ядер двох клітин;</w:t>
      </w:r>
    </w:p>
    <w:p w:rsidR="00CD3597" w:rsidRPr="00347CE3" w:rsidRDefault="0066754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Мітохондрій  двох клітин.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66754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 Дикаріот – це  клітина, яка  характеризується  наявністю </w:t>
      </w:r>
    </w:p>
    <w:p w:rsidR="00CD3597" w:rsidRPr="00347CE3" w:rsidRDefault="0066754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Двох цитоплазм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667547" w:rsidP="00CD3597">
      <w:pPr>
        <w:pStyle w:val="a"/>
        <w:rPr>
          <w:color w:val="auto"/>
        </w:rPr>
      </w:pPr>
      <w:r w:rsidRPr="001E5189">
        <w:rPr>
          <w:b/>
          <w:bCs/>
          <w:color w:val="9BBB59" w:themeColor="accent3"/>
          <w:lang w:val="uk-UA"/>
        </w:rPr>
        <w:t xml:space="preserve">Двох </w:t>
      </w:r>
      <w:proofErr w:type="spellStart"/>
      <w:r w:rsidRPr="001E5189">
        <w:rPr>
          <w:b/>
          <w:bCs/>
          <w:color w:val="9BBB59" w:themeColor="accent3"/>
          <w:lang w:val="uk-UA"/>
        </w:rPr>
        <w:t>ядер</w:t>
      </w:r>
      <w:proofErr w:type="spellEnd"/>
      <w:r w:rsidR="00CD3597" w:rsidRPr="00347CE3">
        <w:rPr>
          <w:color w:val="auto"/>
        </w:rPr>
        <w:t>;</w:t>
      </w:r>
    </w:p>
    <w:p w:rsidR="00CD3597" w:rsidRPr="00347CE3" w:rsidRDefault="0066754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Двох тканин </w:t>
      </w:r>
      <w:r w:rsidR="00351C89" w:rsidRPr="00347CE3">
        <w:rPr>
          <w:color w:val="auto"/>
          <w:lang w:val="ru-RU"/>
        </w:rPr>
        <w:t>бактеріального організму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351C8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Двох молекул води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351C89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Каріогамія  - це  процесс  злиття двх … </w:t>
      </w:r>
    </w:p>
    <w:p w:rsidR="00CD3597" w:rsidRPr="00347CE3" w:rsidRDefault="00351C8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Клітин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351C8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Цитоплазм; </w:t>
      </w:r>
    </w:p>
    <w:p w:rsidR="00CD3597" w:rsidRPr="00347CE3" w:rsidRDefault="00351C8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Вакуоль; </w:t>
      </w:r>
    </w:p>
    <w:p w:rsidR="00CD3597" w:rsidRPr="00347CE3" w:rsidRDefault="00351C89" w:rsidP="00CD3597">
      <w:pPr>
        <w:pStyle w:val="a"/>
        <w:rPr>
          <w:color w:val="auto"/>
          <w:lang w:val="ru-RU"/>
        </w:rPr>
      </w:pPr>
      <w:proofErr w:type="spellStart"/>
      <w:r w:rsidRPr="001E5189">
        <w:rPr>
          <w:b/>
          <w:bCs/>
          <w:color w:val="9BBB59" w:themeColor="accent3"/>
          <w:lang w:val="uk-UA"/>
        </w:rPr>
        <w:t>Ядер</w:t>
      </w:r>
      <w:proofErr w:type="spellEnd"/>
      <w:r w:rsidRPr="00347CE3">
        <w:rPr>
          <w:color w:val="auto"/>
          <w:lang w:val="ru-RU"/>
        </w:rPr>
        <w:t xml:space="preserve">. </w:t>
      </w:r>
      <w:r w:rsidR="00CD3597" w:rsidRPr="00347CE3">
        <w:rPr>
          <w:color w:val="auto"/>
          <w:lang w:val="ru-RU"/>
        </w:rPr>
        <w:t xml:space="preserve"> </w:t>
      </w:r>
    </w:p>
    <w:p w:rsidR="00CD3597" w:rsidRPr="00347CE3" w:rsidRDefault="00351C89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 У  результаті  процессу  каріогамії відбувається  утворення  </w:t>
      </w:r>
    </w:p>
    <w:p w:rsidR="00CD3597" w:rsidRPr="00347CE3" w:rsidRDefault="00351C8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Гаплоїдної клітини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351C8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Триплоїдної клітини</w:t>
      </w:r>
      <w:r w:rsidR="00CD3597" w:rsidRPr="00347CE3">
        <w:rPr>
          <w:color w:val="auto"/>
          <w:lang w:val="ru-RU"/>
        </w:rPr>
        <w:t>;</w:t>
      </w:r>
    </w:p>
    <w:p w:rsidR="00351C89" w:rsidRPr="00347CE3" w:rsidRDefault="00351C89" w:rsidP="00351C89">
      <w:pPr>
        <w:pStyle w:val="a"/>
        <w:rPr>
          <w:color w:val="auto"/>
        </w:rPr>
      </w:pPr>
      <w:r w:rsidRPr="00065296">
        <w:rPr>
          <w:b/>
          <w:bCs/>
          <w:color w:val="9BBB59" w:themeColor="accent3"/>
        </w:rPr>
        <w:t>Диплоїдної клітини</w:t>
      </w:r>
      <w:r w:rsidRPr="00347CE3">
        <w:rPr>
          <w:color w:val="auto"/>
        </w:rPr>
        <w:t>;</w:t>
      </w:r>
    </w:p>
    <w:p w:rsidR="00CD3597" w:rsidRPr="00347CE3" w:rsidRDefault="00351C8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Тетраплоїдної клітини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351C89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Мейоз – це тип  поділу живої клітини  при  якому  відбувається </w:t>
      </w:r>
    </w:p>
    <w:p w:rsidR="00CD3597" w:rsidRPr="00065296" w:rsidRDefault="00351C89" w:rsidP="00CD3597">
      <w:pPr>
        <w:pStyle w:val="a"/>
        <w:rPr>
          <w:b/>
          <w:bCs/>
          <w:color w:val="9BBB59" w:themeColor="accent3"/>
          <w:lang w:val="ru-RU"/>
        </w:rPr>
      </w:pPr>
      <w:r w:rsidRPr="00065296">
        <w:rPr>
          <w:b/>
          <w:bCs/>
          <w:color w:val="9BBB59" w:themeColor="accent3"/>
          <w:lang w:val="uk-UA"/>
        </w:rPr>
        <w:t>Редукція (скорочення) числа  кількості  хромосом  у  живій  клітині вдвічі</w:t>
      </w:r>
      <w:r w:rsidR="00CD3597" w:rsidRPr="00065296">
        <w:rPr>
          <w:b/>
          <w:bCs/>
          <w:color w:val="9BBB59" w:themeColor="accent3"/>
          <w:lang w:val="ru-RU"/>
        </w:rPr>
        <w:t>;</w:t>
      </w:r>
    </w:p>
    <w:p w:rsidR="00CD3597" w:rsidRPr="00347CE3" w:rsidRDefault="00351C8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Збільшення  кількості хромосом  вдвічі</w:t>
      </w:r>
      <w:r w:rsidR="00CD3597" w:rsidRPr="00347CE3">
        <w:rPr>
          <w:color w:val="auto"/>
          <w:lang w:val="ru-RU"/>
        </w:rPr>
        <w:t>;</w:t>
      </w:r>
    </w:p>
    <w:p w:rsidR="00351C89" w:rsidRPr="00347CE3" w:rsidRDefault="00351C8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Зменшення  кількості  числа  хромосом   у  три  рази; </w:t>
      </w:r>
    </w:p>
    <w:p w:rsidR="00351C89" w:rsidRPr="00347CE3" w:rsidRDefault="00351C8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Збільшення  кількості  хромосом  у  тричі. </w:t>
      </w:r>
    </w:p>
    <w:p w:rsidR="00CD3597" w:rsidRPr="00347CE3" w:rsidRDefault="00351C89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Бінарний  поділ – це  тип  розмноження  прокаріотичних організмів  при  якові  відбувається  утворення  … дочірніх клітин</w:t>
      </w:r>
      <w:r w:rsidR="00CD3597" w:rsidRPr="00347CE3">
        <w:rPr>
          <w:lang w:val="ru-RU"/>
        </w:rPr>
        <w:t xml:space="preserve"> </w:t>
      </w:r>
    </w:p>
    <w:p w:rsidR="00CD3597" w:rsidRPr="00347CE3" w:rsidRDefault="00351C8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4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351C8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8</w:t>
      </w:r>
      <w:r w:rsidR="00CD3597" w:rsidRPr="00347CE3">
        <w:rPr>
          <w:color w:val="auto"/>
          <w:lang w:val="ru-RU"/>
        </w:rPr>
        <w:t>;</w:t>
      </w:r>
    </w:p>
    <w:p w:rsidR="00CD3597" w:rsidRPr="00BD4E18" w:rsidRDefault="00351C89" w:rsidP="00CD3597">
      <w:pPr>
        <w:pStyle w:val="a"/>
        <w:rPr>
          <w:b/>
          <w:bCs/>
          <w:color w:val="9BBB59" w:themeColor="accent3"/>
        </w:rPr>
      </w:pPr>
      <w:r w:rsidRPr="00BD4E18">
        <w:rPr>
          <w:b/>
          <w:bCs/>
          <w:color w:val="9BBB59" w:themeColor="accent3"/>
          <w:lang w:val="uk-UA"/>
        </w:rPr>
        <w:t>2</w:t>
      </w:r>
      <w:r w:rsidR="00CD3597" w:rsidRPr="00BD4E18">
        <w:rPr>
          <w:b/>
          <w:bCs/>
          <w:color w:val="9BBB59" w:themeColor="accent3"/>
        </w:rPr>
        <w:t>;</w:t>
      </w:r>
    </w:p>
    <w:p w:rsidR="00CD3597" w:rsidRPr="00347CE3" w:rsidRDefault="00351C8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3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351C89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 </w:t>
      </w:r>
      <w:r w:rsidR="00C9087F" w:rsidRPr="00347CE3">
        <w:rPr>
          <w:lang w:val="ru-RU"/>
        </w:rPr>
        <w:t xml:space="preserve">Шизогонія  - це  тип  розмноження  мікроорганізмів  при  якому  відбувається  утворення …. дочірніх клітин </w:t>
      </w:r>
    </w:p>
    <w:p w:rsidR="00CD3597" w:rsidRPr="00347CE3" w:rsidRDefault="00C9087F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Не  більше  однієї клітини</w:t>
      </w:r>
      <w:r w:rsidR="00CD3597" w:rsidRPr="00347CE3">
        <w:rPr>
          <w:color w:val="auto"/>
          <w:lang w:val="ru-RU"/>
        </w:rPr>
        <w:t>;</w:t>
      </w:r>
    </w:p>
    <w:p w:rsidR="00CD3597" w:rsidRPr="00BD4E18" w:rsidRDefault="00C9087F" w:rsidP="00CD3597">
      <w:pPr>
        <w:pStyle w:val="a"/>
        <w:rPr>
          <w:b/>
          <w:bCs/>
          <w:color w:val="9BBB59" w:themeColor="accent3"/>
          <w:lang w:val="ru-RU"/>
        </w:rPr>
      </w:pPr>
      <w:r w:rsidRPr="00BD4E18">
        <w:rPr>
          <w:b/>
          <w:bCs/>
          <w:color w:val="9BBB59" w:themeColor="accent3"/>
          <w:lang w:val="ru-RU"/>
        </w:rPr>
        <w:t>Понад дві, або іншими  словами  велика  кількість</w:t>
      </w:r>
      <w:r w:rsidR="00CD3597" w:rsidRPr="00BD4E18">
        <w:rPr>
          <w:b/>
          <w:bCs/>
          <w:color w:val="9BBB59" w:themeColor="accent3"/>
          <w:lang w:val="ru-RU"/>
        </w:rPr>
        <w:t>;</w:t>
      </w:r>
    </w:p>
    <w:p w:rsidR="00CD3597" w:rsidRPr="00347CE3" w:rsidRDefault="00C9087F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Не  більше  двох клітин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C9087F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Дочірні  клітини  не  утворюються  узагалі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C9087F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Шизогонія  - це  тип  … розмноження</w:t>
      </w:r>
    </w:p>
    <w:p w:rsidR="00CD3597" w:rsidRPr="00347CE3" w:rsidRDefault="00C9087F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Вегетативного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C9087F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Статевого</w:t>
      </w:r>
      <w:r w:rsidR="00CD3597" w:rsidRPr="00347CE3">
        <w:rPr>
          <w:color w:val="auto"/>
          <w:lang w:val="ru-RU"/>
        </w:rPr>
        <w:t>;</w:t>
      </w:r>
    </w:p>
    <w:p w:rsidR="00CD3597" w:rsidRPr="00F607FB" w:rsidRDefault="00C9087F" w:rsidP="00CD3597">
      <w:pPr>
        <w:pStyle w:val="a"/>
        <w:rPr>
          <w:b/>
          <w:bCs/>
          <w:color w:val="9BBB59" w:themeColor="accent3"/>
          <w:lang w:val="ru-RU"/>
        </w:rPr>
      </w:pPr>
      <w:r w:rsidRPr="00F607FB">
        <w:rPr>
          <w:b/>
          <w:bCs/>
          <w:color w:val="9BBB59" w:themeColor="accent3"/>
          <w:lang w:val="ru-RU"/>
        </w:rPr>
        <w:t>Нестатевого</w:t>
      </w:r>
      <w:r w:rsidR="00CD3597" w:rsidRPr="00F607FB">
        <w:rPr>
          <w:b/>
          <w:bCs/>
          <w:color w:val="9BBB59" w:themeColor="accent3"/>
          <w:lang w:val="ru-RU"/>
        </w:rPr>
        <w:t>;</w:t>
      </w:r>
    </w:p>
    <w:p w:rsidR="00CD3597" w:rsidRPr="00347CE3" w:rsidRDefault="00C9087F" w:rsidP="00C9087F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Усі  вище перелічені  варіанти  є вірними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Які</w:t>
      </w:r>
      <w:r w:rsidR="00460855" w:rsidRPr="00347CE3">
        <w:rPr>
          <w:lang w:val="ru-RU"/>
        </w:rPr>
        <w:t xml:space="preserve"> групи мікроорганізмів   здатні  до спороутворення</w:t>
      </w:r>
    </w:p>
    <w:p w:rsidR="00CD3597" w:rsidRPr="00347CE3" w:rsidRDefault="00460855" w:rsidP="00CD3597">
      <w:pPr>
        <w:pStyle w:val="a"/>
        <w:rPr>
          <w:color w:val="auto"/>
          <w:lang w:val="ru-RU"/>
        </w:rPr>
      </w:pPr>
      <w:r w:rsidRPr="00F607FB">
        <w:rPr>
          <w:b/>
          <w:bCs/>
          <w:color w:val="9BBB59" w:themeColor="accent3"/>
          <w:lang w:val="ru-RU"/>
        </w:rPr>
        <w:t>Паличкоподібні  бактерії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460855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Коки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460855" w:rsidP="00460855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Віруси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460855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Ціанобактерії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533F91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Ендоспори  - це  </w:t>
      </w:r>
    </w:p>
    <w:p w:rsidR="00CD3597" w:rsidRPr="00347CE3" w:rsidRDefault="00533F9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Спори  які  утворюються шляхом потовщення  клітинноїстінки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533F91" w:rsidP="00CD3597">
      <w:pPr>
        <w:pStyle w:val="a"/>
        <w:rPr>
          <w:color w:val="auto"/>
          <w:lang w:val="ru-RU"/>
        </w:rPr>
      </w:pPr>
      <w:r w:rsidRPr="00D7404C">
        <w:rPr>
          <w:b/>
          <w:bCs/>
          <w:color w:val="9BBB59" w:themeColor="accent3"/>
          <w:lang w:val="uk-UA"/>
        </w:rPr>
        <w:t>Спори  які  утворюються  у  середині  вегетативної клітини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533F9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Спори, які  утворюються у  статевих клітинах людського організму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533F9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Всі  вище  перелічені  варіанти  відповідей  є вірними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533F91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Спори  -   період існування  бактеріальних клітин при  настанні … </w:t>
      </w:r>
    </w:p>
    <w:p w:rsidR="00CD3597" w:rsidRPr="00347CE3" w:rsidRDefault="00533F91" w:rsidP="00CD3597">
      <w:pPr>
        <w:pStyle w:val="a"/>
        <w:rPr>
          <w:color w:val="auto"/>
          <w:lang w:val="ru-RU"/>
        </w:rPr>
      </w:pPr>
      <w:r w:rsidRPr="00D7404C">
        <w:rPr>
          <w:b/>
          <w:bCs/>
          <w:color w:val="9BBB59" w:themeColor="accent3"/>
          <w:lang w:val="ru-RU"/>
        </w:rPr>
        <w:t>Несприятливих умов  навколишнього середовища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533F9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Оптимальних умов  для  існування  мікроорганізмів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533F9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Етапу  статевого розмноження  еукаріотичних організмів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533F9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Етапу  вегетативногорозмноження  прокаріотичних організмів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533F91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Екзоспори  - це  утворення бактеріальних організмів  які  утврюються …</w:t>
      </w:r>
    </w:p>
    <w:p w:rsidR="00CD3597" w:rsidRPr="00347CE3" w:rsidRDefault="00533F9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Поділом  спадкого матеріалу  материнської клітини  еукаріотичного організму</w:t>
      </w:r>
      <w:r w:rsidR="00CD3597" w:rsidRPr="00347CE3">
        <w:rPr>
          <w:color w:val="auto"/>
          <w:lang w:val="ru-RU"/>
        </w:rPr>
        <w:t>;</w:t>
      </w:r>
    </w:p>
    <w:p w:rsidR="00CD3597" w:rsidRPr="0089349E" w:rsidRDefault="00533F91" w:rsidP="00CD3597">
      <w:pPr>
        <w:pStyle w:val="a"/>
        <w:rPr>
          <w:b/>
          <w:bCs/>
          <w:color w:val="9BBB59" w:themeColor="accent3"/>
          <w:lang w:val="ru-RU"/>
        </w:rPr>
      </w:pPr>
      <w:r w:rsidRPr="0089349E">
        <w:rPr>
          <w:b/>
          <w:bCs/>
          <w:color w:val="9BBB59" w:themeColor="accent3"/>
          <w:lang w:val="uk-UA"/>
        </w:rPr>
        <w:t xml:space="preserve">Відбруньковуванням  частини  спадкового матеріалу  </w:t>
      </w:r>
      <w:proofErr w:type="spellStart"/>
      <w:r w:rsidRPr="0089349E">
        <w:rPr>
          <w:b/>
          <w:bCs/>
          <w:color w:val="9BBB59" w:themeColor="accent3"/>
          <w:lang w:val="uk-UA"/>
        </w:rPr>
        <w:t>прокаріотичного</w:t>
      </w:r>
      <w:proofErr w:type="spellEnd"/>
      <w:r w:rsidRPr="0089349E">
        <w:rPr>
          <w:b/>
          <w:bCs/>
          <w:color w:val="9BBB59" w:themeColor="accent3"/>
          <w:lang w:val="uk-UA"/>
        </w:rPr>
        <w:t xml:space="preserve"> організму  та його оточення  власною мембраною</w:t>
      </w:r>
      <w:r w:rsidR="00CD3597" w:rsidRPr="0089349E">
        <w:rPr>
          <w:b/>
          <w:bCs/>
          <w:color w:val="9BBB59" w:themeColor="accent3"/>
          <w:lang w:val="ru-RU"/>
        </w:rPr>
        <w:t>;</w:t>
      </w:r>
    </w:p>
    <w:p w:rsidR="00CD3597" w:rsidRPr="00347CE3" w:rsidRDefault="00533F9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Поділом  еукаріотичного організму  навпіл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533F9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Внаслідок  поділу  еукаріотичного організму  шляхом  шизогонії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016D90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Бродіння  - це  процес розпаду  речовин  до простих компонентів  за умови  ….</w:t>
      </w:r>
    </w:p>
    <w:p w:rsidR="00CD3597" w:rsidRPr="00347CE3" w:rsidRDefault="00016D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Повної відсутності  білків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016D90" w:rsidP="00CD3597">
      <w:pPr>
        <w:pStyle w:val="a"/>
        <w:rPr>
          <w:color w:val="auto"/>
          <w:lang w:val="ru-RU"/>
        </w:rPr>
      </w:pPr>
      <w:r w:rsidRPr="0089349E">
        <w:rPr>
          <w:b/>
          <w:bCs/>
          <w:color w:val="9BBB59" w:themeColor="accent3"/>
          <w:lang w:val="uk-UA"/>
        </w:rPr>
        <w:t>Повної відсутності  кисню (анаеробні  умови</w:t>
      </w:r>
      <w:r w:rsidRPr="00347CE3">
        <w:rPr>
          <w:color w:val="auto"/>
          <w:lang w:val="uk-UA"/>
        </w:rPr>
        <w:t>)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016D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Обов'язкової наявності  кисню (аеробні  умови)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016D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Повної відсутності  макроелементів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016D90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Аероби – це  группа живихорганізмів які  здатні  існувати  та  розмножуватися  лише  у  атмосфері</w:t>
      </w:r>
      <w:r w:rsidR="00CD3597" w:rsidRPr="00347CE3">
        <w:rPr>
          <w:lang w:val="ru-RU"/>
        </w:rPr>
        <w:t xml:space="preserve"> </w:t>
      </w:r>
    </w:p>
    <w:p w:rsidR="00CD3597" w:rsidRPr="00347CE3" w:rsidRDefault="00016D90" w:rsidP="00CD3597">
      <w:pPr>
        <w:pStyle w:val="a"/>
        <w:rPr>
          <w:color w:val="auto"/>
        </w:rPr>
      </w:pPr>
      <w:r w:rsidRPr="00FE2F35">
        <w:rPr>
          <w:color w:val="9BBB59" w:themeColor="accent3"/>
          <w:lang w:val="uk-UA"/>
        </w:rPr>
        <w:t>Кисню</w:t>
      </w:r>
      <w:r w:rsidR="00CD3597" w:rsidRPr="00FE2F35">
        <w:rPr>
          <w:color w:val="9BBB59" w:themeColor="accent3"/>
        </w:rPr>
        <w:t>;</w:t>
      </w:r>
      <w:r w:rsidR="00CD3597" w:rsidRPr="00347CE3">
        <w:rPr>
          <w:color w:val="auto"/>
        </w:rPr>
        <w:t xml:space="preserve"> </w:t>
      </w:r>
    </w:p>
    <w:p w:rsidR="00CD3597" w:rsidRPr="00347CE3" w:rsidRDefault="00016D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Сірки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Станум</w:t>
      </w:r>
      <w:r w:rsidR="00016D90" w:rsidRPr="00347CE3">
        <w:rPr>
          <w:color w:val="auto"/>
          <w:lang w:val="ru-RU"/>
        </w:rPr>
        <w:t>у</w:t>
      </w:r>
      <w:r w:rsidRPr="00347CE3">
        <w:rPr>
          <w:color w:val="auto"/>
          <w:lang w:val="ru-RU"/>
        </w:rPr>
        <w:t>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Нітроген</w:t>
      </w:r>
      <w:r w:rsidR="00016D90" w:rsidRPr="00347CE3">
        <w:rPr>
          <w:color w:val="auto"/>
          <w:lang w:val="ru-RU"/>
        </w:rPr>
        <w:t>у</w:t>
      </w:r>
      <w:r w:rsidRPr="00347CE3">
        <w:rPr>
          <w:color w:val="auto"/>
          <w:lang w:val="ru-RU"/>
        </w:rPr>
        <w:t xml:space="preserve">. </w:t>
      </w:r>
    </w:p>
    <w:p w:rsidR="00CD3597" w:rsidRPr="00347CE3" w:rsidRDefault="00304C8A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>
        <w:rPr>
          <w:lang w:val="ru-RU"/>
        </w:rPr>
        <w:t>Який із нижч</w:t>
      </w:r>
      <w:r w:rsidR="00CD3597" w:rsidRPr="00347CE3">
        <w:rPr>
          <w:lang w:val="ru-RU"/>
        </w:rPr>
        <w:t xml:space="preserve">е перелічених хімічних елементів </w:t>
      </w:r>
      <w:r w:rsidR="00016D90" w:rsidRPr="00347CE3">
        <w:rPr>
          <w:lang w:val="ru-RU"/>
        </w:rPr>
        <w:t>є отруйним  для  анаеробних мікроорганізмів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Залізо;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Молібден;</w:t>
      </w:r>
    </w:p>
    <w:p w:rsidR="00CD3597" w:rsidRPr="00FE2F35" w:rsidRDefault="00016D90" w:rsidP="00CD3597">
      <w:pPr>
        <w:pStyle w:val="a"/>
        <w:rPr>
          <w:color w:val="9BBB59" w:themeColor="accent3"/>
        </w:rPr>
      </w:pPr>
      <w:r w:rsidRPr="00FE2F35">
        <w:rPr>
          <w:color w:val="9BBB59" w:themeColor="accent3"/>
          <w:lang w:val="uk-UA"/>
        </w:rPr>
        <w:t>Кисень</w:t>
      </w:r>
      <w:r w:rsidR="00CD3597" w:rsidRPr="00FE2F35">
        <w:rPr>
          <w:color w:val="9BBB59" w:themeColor="accent3"/>
        </w:rPr>
        <w:t>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Калій. </w:t>
      </w:r>
    </w:p>
    <w:p w:rsidR="00CD3597" w:rsidRPr="00347CE3" w:rsidRDefault="00C63182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>
        <w:rPr>
          <w:lang w:val="ru-RU"/>
        </w:rPr>
        <w:t>Ультрамікроелем</w:t>
      </w:r>
      <w:r w:rsidR="00CD3597" w:rsidRPr="00347CE3">
        <w:rPr>
          <w:lang w:val="ru-RU"/>
        </w:rPr>
        <w:t xml:space="preserve">енти – це хімічні елементи, які містяться у живому організмі у 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Надшишку;</w:t>
      </w:r>
    </w:p>
    <w:p w:rsidR="00CD3597" w:rsidRPr="00FE2F35" w:rsidRDefault="00CD3597" w:rsidP="00CD3597">
      <w:pPr>
        <w:pStyle w:val="a"/>
        <w:rPr>
          <w:b/>
          <w:bCs/>
          <w:color w:val="9BBB59" w:themeColor="accent3"/>
        </w:rPr>
      </w:pPr>
      <w:r w:rsidRPr="00FE2F35">
        <w:rPr>
          <w:b/>
          <w:bCs/>
          <w:color w:val="9BBB59" w:themeColor="accent3"/>
        </w:rPr>
        <w:t>Слідових кількостях;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Відсутні у живому організмі;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Великих кількостях.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С</w:t>
      </w:r>
      <w:r w:rsidR="00016D90" w:rsidRPr="00347CE3">
        <w:rPr>
          <w:lang w:val="ru-RU"/>
        </w:rPr>
        <w:t>кільки типів  бродіння  Вам  відомо у  залежності  від речовин які накопичуються у процсі  бродіння</w:t>
      </w:r>
      <w:r w:rsidRPr="00347CE3">
        <w:rPr>
          <w:lang w:val="ru-RU"/>
        </w:rPr>
        <w:t xml:space="preserve"> </w:t>
      </w:r>
    </w:p>
    <w:p w:rsidR="00CD3597" w:rsidRPr="00347CE3" w:rsidRDefault="00016D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Жодного</w:t>
      </w:r>
      <w:r w:rsidR="00CD3597" w:rsidRPr="00347CE3">
        <w:rPr>
          <w:color w:val="auto"/>
          <w:lang w:val="ru-RU"/>
        </w:rPr>
        <w:t>;</w:t>
      </w:r>
    </w:p>
    <w:p w:rsidR="00016D90" w:rsidRPr="00347CE3" w:rsidRDefault="00016D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Два; </w:t>
      </w:r>
    </w:p>
    <w:p w:rsidR="00CD3597" w:rsidRPr="0072030F" w:rsidRDefault="00016D90" w:rsidP="00CD3597">
      <w:pPr>
        <w:pStyle w:val="a"/>
        <w:rPr>
          <w:b/>
          <w:bCs/>
          <w:color w:val="9BBB59" w:themeColor="accent3"/>
        </w:rPr>
      </w:pPr>
      <w:r w:rsidRPr="0072030F">
        <w:rPr>
          <w:b/>
          <w:bCs/>
          <w:color w:val="9BBB59" w:themeColor="accent3"/>
          <w:lang w:val="uk-UA"/>
        </w:rPr>
        <w:t>Шість</w:t>
      </w:r>
      <w:r w:rsidR="00CD3597" w:rsidRPr="0072030F">
        <w:rPr>
          <w:b/>
          <w:bCs/>
          <w:color w:val="9BBB59" w:themeColor="accent3"/>
        </w:rPr>
        <w:t>;</w:t>
      </w:r>
    </w:p>
    <w:p w:rsidR="00CD3597" w:rsidRPr="00347CE3" w:rsidRDefault="00016D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Три. </w:t>
      </w:r>
    </w:p>
    <w:p w:rsidR="00CD3597" w:rsidRPr="00347CE3" w:rsidRDefault="00016D90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Яка  речовина  є головним  продуктом  молочнокислого бродіння </w:t>
      </w:r>
      <w:r w:rsidR="00CD3597" w:rsidRPr="00347CE3">
        <w:rPr>
          <w:lang w:val="ru-RU"/>
        </w:rPr>
        <w:t xml:space="preserve"> </w:t>
      </w:r>
    </w:p>
    <w:p w:rsidR="00CD3597" w:rsidRPr="00347CE3" w:rsidRDefault="00016D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Глюкоза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016D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Естери</w:t>
      </w:r>
      <w:r w:rsidR="00CD3597" w:rsidRPr="00347CE3">
        <w:rPr>
          <w:color w:val="auto"/>
          <w:lang w:val="ru-RU"/>
        </w:rPr>
        <w:t xml:space="preserve">; </w:t>
      </w:r>
    </w:p>
    <w:p w:rsidR="00CD3597" w:rsidRPr="0072030F" w:rsidRDefault="00016D90" w:rsidP="00CD3597">
      <w:pPr>
        <w:pStyle w:val="a"/>
        <w:rPr>
          <w:color w:val="9BBB59" w:themeColor="accent3"/>
        </w:rPr>
      </w:pPr>
      <w:r w:rsidRPr="0072030F">
        <w:rPr>
          <w:color w:val="9BBB59" w:themeColor="accent3"/>
          <w:lang w:val="uk-UA"/>
        </w:rPr>
        <w:t>Молочна  кислота</w:t>
      </w:r>
      <w:r w:rsidR="00CD3597" w:rsidRPr="0072030F">
        <w:rPr>
          <w:color w:val="9BBB59" w:themeColor="accent3"/>
        </w:rPr>
        <w:t>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Макроелементи. </w:t>
      </w:r>
    </w:p>
    <w:p w:rsidR="00CD3597" w:rsidRPr="00347CE3" w:rsidRDefault="00016D90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На  скільки груп поділяється  молочнокисле  бродіння  у залежності  від того які  продукти метаболізму  при  цьому  утвоються  </w:t>
      </w:r>
    </w:p>
    <w:p w:rsidR="00CD3597" w:rsidRPr="00347CE3" w:rsidRDefault="00016D90" w:rsidP="00CD3597">
      <w:pPr>
        <w:pStyle w:val="a"/>
        <w:rPr>
          <w:color w:val="auto"/>
          <w:lang w:val="ru-RU"/>
        </w:rPr>
      </w:pPr>
      <w:r w:rsidRPr="00347CE3">
        <w:rPr>
          <w:color w:val="auto"/>
          <w:lang w:val="ru-RU"/>
        </w:rPr>
        <w:t>Гомоферментативне  та  гетероферментативне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016D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Моноферментативне та  гомоферментативне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016D90" w:rsidP="00CD3597">
      <w:pPr>
        <w:pStyle w:val="a1"/>
        <w:rPr>
          <w:color w:val="auto"/>
          <w:lang w:val="ru-RU"/>
        </w:rPr>
      </w:pPr>
      <w:r w:rsidRPr="006E26D6">
        <w:rPr>
          <w:color w:val="9BBB59" w:themeColor="accent3"/>
          <w:lang w:val="ru-RU"/>
        </w:rPr>
        <w:t xml:space="preserve">Гетероферментативне та  </w:t>
      </w:r>
      <w:r w:rsidR="00592421" w:rsidRPr="006E26D6">
        <w:rPr>
          <w:color w:val="9BBB59" w:themeColor="accent3"/>
          <w:lang w:val="ru-RU"/>
        </w:rPr>
        <w:t>диферментативне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59242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Всі  вище  перелічені  відповіді є вірними</w:t>
      </w:r>
      <w:r w:rsidR="00CD3597" w:rsidRPr="00347CE3">
        <w:rPr>
          <w:color w:val="auto"/>
          <w:lang w:val="ru-RU"/>
        </w:rPr>
        <w:t>.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Оксиген – це хімічний елемент, який </w:t>
      </w:r>
      <w:r w:rsidR="00592421" w:rsidRPr="00347CE3">
        <w:rPr>
          <w:lang w:val="ru-RU"/>
        </w:rPr>
        <w:t xml:space="preserve">є  отруйним  для  </w:t>
      </w:r>
      <w:r w:rsidRPr="00347CE3">
        <w:rPr>
          <w:lang w:val="ru-RU"/>
        </w:rPr>
        <w:t xml:space="preserve"> </w:t>
      </w:r>
    </w:p>
    <w:p w:rsidR="00CD3597" w:rsidRPr="00347CE3" w:rsidRDefault="0059242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Еукаріотичних організмів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59242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Хемотрофних організмів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592421" w:rsidP="00CD3597">
      <w:pPr>
        <w:pStyle w:val="a"/>
        <w:rPr>
          <w:color w:val="auto"/>
          <w:lang w:val="ru-RU"/>
        </w:rPr>
      </w:pPr>
      <w:r w:rsidRPr="006E26D6">
        <w:rPr>
          <w:color w:val="9BBB59" w:themeColor="accent3"/>
          <w:lang w:val="ru-RU"/>
        </w:rPr>
        <w:t>Анаеробних органімів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59242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Аеробних організмів.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Г</w:t>
      </w:r>
      <w:r w:rsidR="003F653D" w:rsidRPr="00347CE3">
        <w:rPr>
          <w:lang w:val="ru-RU"/>
        </w:rPr>
        <w:t xml:space="preserve">омоферментативне  бродіння – це  тип  діяльності  мікроорганізмів  при  якому  відбувається  утворення </w:t>
      </w:r>
    </w:p>
    <w:p w:rsidR="003F653D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Не</w:t>
      </w:r>
      <w:r w:rsidR="003F653D" w:rsidRPr="00347CE3">
        <w:rPr>
          <w:color w:val="auto"/>
          <w:lang w:val="ru-RU"/>
        </w:rPr>
        <w:t xml:space="preserve">значної кількості  молочної кислоти  та  великоїкількості  домішок; </w:t>
      </w:r>
    </w:p>
    <w:p w:rsidR="00CD3597" w:rsidRPr="00347CE3" w:rsidRDefault="003F653D" w:rsidP="003F653D">
      <w:pPr>
        <w:pStyle w:val="a"/>
        <w:rPr>
          <w:color w:val="auto"/>
          <w:lang w:val="ru-RU"/>
        </w:rPr>
      </w:pPr>
      <w:r w:rsidRPr="008E30CF">
        <w:rPr>
          <w:color w:val="9BBB59" w:themeColor="accent3"/>
          <w:lang w:val="ru-RU"/>
        </w:rPr>
        <w:t>Значна кількість  молочної кислоти  та   незначна  кількість домішок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3F653D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Значна  кількість глюкози  та фруктози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3F653D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Значна  кількість фруктози  та  молочної  кислоти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3F653D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Гетероферментативне  бродіння  це  тип  життєдіяльності  прокаріотичних організмів  при  якому  </w:t>
      </w:r>
      <w:r w:rsidR="00CD3597" w:rsidRPr="00347CE3">
        <w:rPr>
          <w:lang w:val="ru-RU"/>
        </w:rPr>
        <w:t xml:space="preserve"> </w:t>
      </w:r>
    </w:p>
    <w:p w:rsidR="00CD3597" w:rsidRPr="00347CE3" w:rsidRDefault="003F653D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Утворюється  незначна  концентрація  домішок  та  молочна  кислота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3F653D" w:rsidP="00CD3597">
      <w:pPr>
        <w:pStyle w:val="a"/>
        <w:rPr>
          <w:color w:val="auto"/>
          <w:lang w:val="ru-RU"/>
        </w:rPr>
      </w:pPr>
      <w:r w:rsidRPr="008E30CF">
        <w:rPr>
          <w:color w:val="9BBB59" w:themeColor="accent3"/>
          <w:lang w:val="uk-UA"/>
        </w:rPr>
        <w:t>Утворюється  значна  кількість домішок   та  молочна  кислота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3F653D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Утворюється  значна  кількість амінокислот  та  вуглеводів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4075CC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Утворюється  значна  кількість  вуглеводів  та  ліпідів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4075CC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Спиртове  бродіння  - це  тип  бродіння  що здійснюється  з допомогою …. організмів</w:t>
      </w:r>
      <w:r w:rsidR="00CD3597" w:rsidRPr="00347CE3">
        <w:rPr>
          <w:lang w:val="ru-RU"/>
        </w:rPr>
        <w:t xml:space="preserve"> </w:t>
      </w:r>
    </w:p>
    <w:p w:rsidR="00CD3597" w:rsidRPr="00347CE3" w:rsidRDefault="004075CC" w:rsidP="00753BF1">
      <w:pPr>
        <w:pStyle w:val="a"/>
        <w:rPr>
          <w:color w:val="auto"/>
        </w:rPr>
      </w:pPr>
      <w:r w:rsidRPr="008E30CF">
        <w:rPr>
          <w:color w:val="9BBB59" w:themeColor="accent3"/>
        </w:rPr>
        <w:t>Еукаріотів</w:t>
      </w:r>
      <w:r w:rsidR="00CD3597" w:rsidRPr="00347CE3">
        <w:rPr>
          <w:color w:val="auto"/>
        </w:rPr>
        <w:t>;</w:t>
      </w:r>
    </w:p>
    <w:p w:rsidR="00CD3597" w:rsidRPr="00347CE3" w:rsidRDefault="004075CC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Акаріотів; </w:t>
      </w:r>
      <w:r w:rsidR="00CD3597" w:rsidRPr="00347CE3">
        <w:rPr>
          <w:color w:val="auto"/>
          <w:lang w:val="ru-RU"/>
        </w:rPr>
        <w:t xml:space="preserve"> </w:t>
      </w:r>
    </w:p>
    <w:p w:rsidR="00CD3597" w:rsidRPr="00347CE3" w:rsidRDefault="004075CC" w:rsidP="00753BF1">
      <w:pPr>
        <w:pStyle w:val="a1"/>
        <w:rPr>
          <w:color w:val="auto"/>
        </w:rPr>
      </w:pPr>
      <w:r w:rsidRPr="00347CE3">
        <w:rPr>
          <w:color w:val="auto"/>
        </w:rPr>
        <w:t>Прокаріотів</w:t>
      </w:r>
      <w:r w:rsidR="00CD3597" w:rsidRPr="00347CE3">
        <w:rPr>
          <w:color w:val="auto"/>
        </w:rPr>
        <w:t>;</w:t>
      </w:r>
    </w:p>
    <w:p w:rsidR="00CD3597" w:rsidRPr="00347CE3" w:rsidRDefault="004075CC" w:rsidP="00CD3597">
      <w:pPr>
        <w:pStyle w:val="a1"/>
        <w:rPr>
          <w:color w:val="auto"/>
        </w:rPr>
      </w:pPr>
      <w:r w:rsidRPr="00347CE3">
        <w:rPr>
          <w:color w:val="auto"/>
          <w:lang w:val="ru-RU"/>
        </w:rPr>
        <w:t>Всі</w:t>
      </w:r>
      <w:r w:rsidRPr="00347CE3">
        <w:rPr>
          <w:color w:val="auto"/>
        </w:rPr>
        <w:t xml:space="preserve">  </w:t>
      </w:r>
      <w:r w:rsidRPr="00347CE3">
        <w:rPr>
          <w:color w:val="auto"/>
          <w:lang w:val="ru-RU"/>
        </w:rPr>
        <w:t>вище</w:t>
      </w:r>
      <w:r w:rsidRPr="00347CE3">
        <w:rPr>
          <w:color w:val="auto"/>
        </w:rPr>
        <w:t xml:space="preserve">  </w:t>
      </w:r>
      <w:r w:rsidRPr="00347CE3">
        <w:rPr>
          <w:color w:val="auto"/>
          <w:lang w:val="ru-RU"/>
        </w:rPr>
        <w:t>перелічені</w:t>
      </w:r>
      <w:r w:rsidRPr="00347CE3">
        <w:rPr>
          <w:color w:val="auto"/>
        </w:rPr>
        <w:t xml:space="preserve">  </w:t>
      </w:r>
      <w:r w:rsidRPr="00347CE3">
        <w:rPr>
          <w:color w:val="auto"/>
          <w:lang w:val="ru-RU"/>
        </w:rPr>
        <w:t>варіанти</w:t>
      </w:r>
      <w:r w:rsidRPr="00347CE3">
        <w:rPr>
          <w:color w:val="auto"/>
        </w:rPr>
        <w:t xml:space="preserve">  </w:t>
      </w:r>
      <w:r w:rsidRPr="00347CE3">
        <w:rPr>
          <w:color w:val="auto"/>
          <w:lang w:val="ru-RU"/>
        </w:rPr>
        <w:t>є</w:t>
      </w:r>
      <w:r w:rsidRPr="00347CE3">
        <w:rPr>
          <w:color w:val="auto"/>
        </w:rPr>
        <w:t xml:space="preserve"> </w:t>
      </w:r>
      <w:r w:rsidRPr="00347CE3">
        <w:rPr>
          <w:color w:val="auto"/>
          <w:lang w:val="ru-RU"/>
        </w:rPr>
        <w:t>вірними</w:t>
      </w:r>
      <w:r w:rsidR="00CD3597" w:rsidRPr="00347CE3">
        <w:rPr>
          <w:color w:val="auto"/>
        </w:rPr>
        <w:t xml:space="preserve">. </w:t>
      </w:r>
    </w:p>
    <w:p w:rsidR="00CD3597" w:rsidRPr="00347CE3" w:rsidRDefault="004075CC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uk-UA"/>
        </w:rPr>
        <w:t xml:space="preserve">Спиртове  бродіння  відбувається  у  … умовах навколишнього середовища </w:t>
      </w:r>
      <w:r w:rsidR="00CD3597" w:rsidRPr="00347CE3">
        <w:rPr>
          <w:lang w:val="ru-RU"/>
        </w:rPr>
        <w:t xml:space="preserve"> </w:t>
      </w:r>
    </w:p>
    <w:p w:rsidR="00CD3597" w:rsidRPr="00347CE3" w:rsidRDefault="004075CC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А</w:t>
      </w:r>
      <w:r w:rsidR="00FA7CBA">
        <w:rPr>
          <w:color w:val="auto"/>
          <w:lang w:val="ru-RU"/>
        </w:rPr>
        <w:t>е</w:t>
      </w:r>
      <w:r w:rsidRPr="00347CE3">
        <w:rPr>
          <w:color w:val="auto"/>
          <w:lang w:val="ru-RU"/>
        </w:rPr>
        <w:t>робних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4075CC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Сірководневих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4075CC" w:rsidP="00CD3597">
      <w:pPr>
        <w:pStyle w:val="a"/>
        <w:rPr>
          <w:color w:val="auto"/>
        </w:rPr>
      </w:pPr>
      <w:r w:rsidRPr="00186A4B">
        <w:rPr>
          <w:color w:val="9BBB59" w:themeColor="accent3"/>
          <w:lang w:val="uk-UA"/>
        </w:rPr>
        <w:t>Анаеробних</w:t>
      </w:r>
      <w:r w:rsidR="00CD3597" w:rsidRPr="00347CE3">
        <w:rPr>
          <w:color w:val="auto"/>
        </w:rPr>
        <w:t>;</w:t>
      </w:r>
    </w:p>
    <w:p w:rsidR="00CD3597" w:rsidRPr="00347CE3" w:rsidRDefault="004075CC" w:rsidP="004075CC">
      <w:pPr>
        <w:pStyle w:val="a1"/>
        <w:rPr>
          <w:color w:val="auto"/>
        </w:rPr>
      </w:pPr>
      <w:r w:rsidRPr="00347CE3">
        <w:rPr>
          <w:color w:val="auto"/>
          <w:lang w:val="ru-RU"/>
        </w:rPr>
        <w:t>Всі</w:t>
      </w:r>
      <w:r w:rsidRPr="00347CE3">
        <w:rPr>
          <w:color w:val="auto"/>
        </w:rPr>
        <w:t xml:space="preserve">  </w:t>
      </w:r>
      <w:r w:rsidRPr="00347CE3">
        <w:rPr>
          <w:color w:val="auto"/>
          <w:lang w:val="ru-RU"/>
        </w:rPr>
        <w:t>вище</w:t>
      </w:r>
      <w:r w:rsidRPr="00347CE3">
        <w:rPr>
          <w:color w:val="auto"/>
        </w:rPr>
        <w:t xml:space="preserve">  </w:t>
      </w:r>
      <w:r w:rsidRPr="00347CE3">
        <w:rPr>
          <w:color w:val="auto"/>
          <w:lang w:val="ru-RU"/>
        </w:rPr>
        <w:t>перелічені</w:t>
      </w:r>
      <w:r w:rsidRPr="00347CE3">
        <w:rPr>
          <w:color w:val="auto"/>
        </w:rPr>
        <w:t xml:space="preserve">  </w:t>
      </w:r>
      <w:r w:rsidRPr="00347CE3">
        <w:rPr>
          <w:color w:val="auto"/>
          <w:lang w:val="ru-RU"/>
        </w:rPr>
        <w:t>варіанти</w:t>
      </w:r>
      <w:r w:rsidRPr="00347CE3">
        <w:rPr>
          <w:color w:val="auto"/>
        </w:rPr>
        <w:t xml:space="preserve">  </w:t>
      </w:r>
      <w:r w:rsidRPr="00347CE3">
        <w:rPr>
          <w:color w:val="auto"/>
          <w:lang w:val="ru-RU"/>
        </w:rPr>
        <w:t>є</w:t>
      </w:r>
      <w:r w:rsidRPr="00347CE3">
        <w:rPr>
          <w:color w:val="auto"/>
        </w:rPr>
        <w:t xml:space="preserve"> </w:t>
      </w:r>
      <w:r w:rsidRPr="00347CE3">
        <w:rPr>
          <w:color w:val="auto"/>
          <w:lang w:val="ru-RU"/>
        </w:rPr>
        <w:t>вірними</w:t>
      </w:r>
      <w:r w:rsidR="00CD3597" w:rsidRPr="00347CE3">
        <w:rPr>
          <w:color w:val="auto"/>
        </w:rPr>
        <w:t xml:space="preserve">. </w:t>
      </w:r>
    </w:p>
    <w:p w:rsidR="00CD3597" w:rsidRPr="00347CE3" w:rsidRDefault="004075CC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uk-UA"/>
        </w:rPr>
        <w:t>Які  хімічні  речовини  утворюються  при  спиртовому  бродінні</w:t>
      </w:r>
      <w:r w:rsidR="00CD3597" w:rsidRPr="00347CE3">
        <w:rPr>
          <w:lang w:val="ru-RU"/>
        </w:rPr>
        <w:t xml:space="preserve"> </w:t>
      </w:r>
    </w:p>
    <w:p w:rsidR="00CD3597" w:rsidRPr="00347CE3" w:rsidRDefault="004075CC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Вода</w:t>
      </w:r>
      <w:r w:rsidR="00CD3597" w:rsidRPr="00347CE3">
        <w:rPr>
          <w:color w:val="auto"/>
          <w:lang w:val="ru-RU"/>
        </w:rPr>
        <w:t>;</w:t>
      </w:r>
    </w:p>
    <w:p w:rsidR="00CD3597" w:rsidRPr="00186A4B" w:rsidRDefault="004075CC" w:rsidP="00CD3597">
      <w:pPr>
        <w:pStyle w:val="a"/>
        <w:rPr>
          <w:color w:val="9BBB59" w:themeColor="accent3"/>
        </w:rPr>
      </w:pPr>
      <w:r w:rsidRPr="00186A4B">
        <w:rPr>
          <w:color w:val="9BBB59" w:themeColor="accent3"/>
          <w:lang w:val="uk-UA"/>
        </w:rPr>
        <w:t>Етиловий  спирт</w:t>
      </w:r>
      <w:r w:rsidR="00CD3597" w:rsidRPr="00186A4B">
        <w:rPr>
          <w:color w:val="9BBB59" w:themeColor="accent3"/>
        </w:rPr>
        <w:t>;</w:t>
      </w:r>
    </w:p>
    <w:p w:rsidR="00CD3597" w:rsidRPr="00347CE3" w:rsidRDefault="004075CC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Хлор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4075CC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Ліпіди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4075CC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Які речовини  перетворюються у процесі  спиртового бродіння  на  етиловий  спирт</w:t>
      </w:r>
      <w:r w:rsidR="00CD3597" w:rsidRPr="00347CE3">
        <w:rPr>
          <w:lang w:val="ru-RU"/>
        </w:rPr>
        <w:t xml:space="preserve"> </w:t>
      </w:r>
    </w:p>
    <w:p w:rsidR="00CD3597" w:rsidRPr="00347CE3" w:rsidRDefault="004075CC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Ліпіди; </w:t>
      </w:r>
    </w:p>
    <w:p w:rsidR="00CD3597" w:rsidRPr="00347CE3" w:rsidRDefault="004075CC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Нуклеїнові  кислоти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4075CC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Амінокислоти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CD3597" w:rsidP="00CD3597">
      <w:pPr>
        <w:pStyle w:val="a"/>
        <w:rPr>
          <w:color w:val="auto"/>
          <w:lang w:val="ru-RU"/>
        </w:rPr>
      </w:pPr>
      <w:r w:rsidRPr="00960301">
        <w:rPr>
          <w:color w:val="9BBB59" w:themeColor="accent3"/>
          <w:lang w:val="ru-RU"/>
        </w:rPr>
        <w:t>В</w:t>
      </w:r>
      <w:r w:rsidR="004075CC" w:rsidRPr="00960301">
        <w:rPr>
          <w:color w:val="9BBB59" w:themeColor="accent3"/>
          <w:lang w:val="ru-RU"/>
        </w:rPr>
        <w:t>углеводи</w:t>
      </w:r>
      <w:r w:rsidRPr="00347CE3">
        <w:rPr>
          <w:color w:val="auto"/>
          <w:lang w:val="ru-RU"/>
        </w:rPr>
        <w:t xml:space="preserve">. </w:t>
      </w:r>
    </w:p>
    <w:p w:rsidR="00CD3597" w:rsidRPr="00347CE3" w:rsidRDefault="00753BF1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Яка  группа  еукаріотичних мікроорганізмів  призводить до розвитку  спиртового бродіння</w:t>
      </w:r>
    </w:p>
    <w:p w:rsidR="00CD3597" w:rsidRPr="00960301" w:rsidRDefault="00753BF1" w:rsidP="00CD3597">
      <w:pPr>
        <w:pStyle w:val="a"/>
        <w:rPr>
          <w:color w:val="9BBB59" w:themeColor="accent3"/>
        </w:rPr>
      </w:pPr>
      <w:r w:rsidRPr="00960301">
        <w:rPr>
          <w:color w:val="9BBB59" w:themeColor="accent3"/>
          <w:lang w:val="uk-UA"/>
        </w:rPr>
        <w:t>Дріжджі</w:t>
      </w:r>
      <w:r w:rsidR="00CD3597" w:rsidRPr="00960301">
        <w:rPr>
          <w:color w:val="9BBB59" w:themeColor="accent3"/>
        </w:rPr>
        <w:t>;</w:t>
      </w:r>
    </w:p>
    <w:p w:rsidR="00CD3597" w:rsidRPr="00347CE3" w:rsidRDefault="00753BF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Виключно людський  організм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753BF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Виключно рослинні  організми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753BF1" w:rsidP="004075CC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Виключно віруси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753BF1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Яка  група  хімічних речовин піддається  найлегшому  зброджуванню з допомогою  дріжджів </w:t>
      </w:r>
      <w:r w:rsidR="00CD3597" w:rsidRPr="00347CE3">
        <w:rPr>
          <w:lang w:val="ru-RU"/>
        </w:rPr>
        <w:t xml:space="preserve"> </w:t>
      </w:r>
    </w:p>
    <w:p w:rsidR="00CD3597" w:rsidRPr="00347CE3" w:rsidRDefault="00753BF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Прості  ліпіди (похідні  гліцеролу)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753BF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Прості  нуктеїнові  кислоти (урацил, тимін)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753BF1" w:rsidP="00CD3597">
      <w:pPr>
        <w:pStyle w:val="a"/>
        <w:rPr>
          <w:color w:val="auto"/>
        </w:rPr>
      </w:pPr>
      <w:r w:rsidRPr="00960301">
        <w:rPr>
          <w:color w:val="9BBB59" w:themeColor="accent3"/>
          <w:lang w:val="uk-UA"/>
        </w:rPr>
        <w:t>Прості  вуглеводи  (глюкоза, фруктоза</w:t>
      </w:r>
      <w:r w:rsidRPr="00347CE3">
        <w:rPr>
          <w:color w:val="auto"/>
          <w:lang w:val="uk-UA"/>
        </w:rPr>
        <w:t>)</w:t>
      </w:r>
      <w:r w:rsidR="00CD3597" w:rsidRPr="00347CE3">
        <w:rPr>
          <w:color w:val="auto"/>
        </w:rPr>
        <w:t>;</w:t>
      </w:r>
    </w:p>
    <w:p w:rsidR="00CD3597" w:rsidRPr="00347CE3" w:rsidRDefault="00753BF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Прості  амінокислоти  (серин, фенілаланін)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Яка речовина </w:t>
      </w:r>
      <w:r w:rsidR="00753BF1" w:rsidRPr="00347CE3">
        <w:rPr>
          <w:lang w:val="ru-RU"/>
        </w:rPr>
        <w:t>утворюється  при  спиртовому  бродінні  в  умовах лужного середовища</w:t>
      </w:r>
      <w:r w:rsidRPr="00347CE3">
        <w:rPr>
          <w:lang w:val="ru-RU"/>
        </w:rPr>
        <w:t xml:space="preserve"> 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Сірчана кислота;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Вуглекислий газ;</w:t>
      </w:r>
    </w:p>
    <w:p w:rsidR="00CD3597" w:rsidRPr="00347CE3" w:rsidRDefault="00753BF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Флієва  кислота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753BF1" w:rsidP="00CD3597">
      <w:pPr>
        <w:pStyle w:val="a"/>
        <w:rPr>
          <w:color w:val="auto"/>
        </w:rPr>
      </w:pPr>
      <w:r w:rsidRPr="00960301">
        <w:rPr>
          <w:color w:val="9BBB59" w:themeColor="accent3"/>
          <w:lang w:val="uk-UA"/>
        </w:rPr>
        <w:t>Оцтова  кислота</w:t>
      </w:r>
      <w:r w:rsidR="00CD3597" w:rsidRPr="00347CE3">
        <w:rPr>
          <w:color w:val="auto"/>
        </w:rPr>
        <w:t xml:space="preserve">. </w:t>
      </w:r>
    </w:p>
    <w:p w:rsidR="00CD3597" w:rsidRPr="00347CE3" w:rsidRDefault="00753BF1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Пропіоновокисле  бродіня  - це тип бродіння  при  якому  уворюються  </w:t>
      </w:r>
      <w:r w:rsidR="00CD3597" w:rsidRPr="00347CE3">
        <w:rPr>
          <w:lang w:val="ru-RU"/>
        </w:rPr>
        <w:t xml:space="preserve"> </w:t>
      </w:r>
    </w:p>
    <w:p w:rsidR="00CD3597" w:rsidRPr="00347CE3" w:rsidRDefault="00753BF1" w:rsidP="00CD3597">
      <w:pPr>
        <w:pStyle w:val="a"/>
        <w:rPr>
          <w:color w:val="auto"/>
        </w:rPr>
      </w:pPr>
      <w:proofErr w:type="spellStart"/>
      <w:r w:rsidRPr="00865422">
        <w:rPr>
          <w:color w:val="9BBB59" w:themeColor="accent3"/>
          <w:lang w:val="uk-UA"/>
        </w:rPr>
        <w:t>Пр</w:t>
      </w:r>
      <w:r w:rsidR="00FA7CBA" w:rsidRPr="00865422">
        <w:rPr>
          <w:color w:val="9BBB59" w:themeColor="accent3"/>
          <w:lang w:val="uk-UA"/>
        </w:rPr>
        <w:t>о</w:t>
      </w:r>
      <w:r w:rsidRPr="00865422">
        <w:rPr>
          <w:color w:val="9BBB59" w:themeColor="accent3"/>
          <w:lang w:val="uk-UA"/>
        </w:rPr>
        <w:t>піонова</w:t>
      </w:r>
      <w:proofErr w:type="spellEnd"/>
      <w:r w:rsidRPr="00865422">
        <w:rPr>
          <w:color w:val="9BBB59" w:themeColor="accent3"/>
          <w:lang w:val="uk-UA"/>
        </w:rPr>
        <w:t xml:space="preserve"> та  оцтова  кислоти</w:t>
      </w:r>
      <w:r w:rsidR="00CD3597" w:rsidRPr="00347CE3">
        <w:rPr>
          <w:color w:val="auto"/>
        </w:rPr>
        <w:t>;</w:t>
      </w:r>
    </w:p>
    <w:p w:rsidR="00CD3597" w:rsidRPr="00347CE3" w:rsidRDefault="00753BF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Виключно пропіонова  кислота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753BF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Виключно оцтова  кислота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753BF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Виключно молочна кислота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753BF1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При  виготовленні  якого продукти  використовують спиртове  бродіння  </w:t>
      </w:r>
      <w:r w:rsidR="00CD3597" w:rsidRPr="00347CE3">
        <w:rPr>
          <w:lang w:val="ru-RU"/>
        </w:rPr>
        <w:t xml:space="preserve"> </w:t>
      </w:r>
    </w:p>
    <w:p w:rsidR="00CD3597" w:rsidRPr="00347CE3" w:rsidRDefault="00753BF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Сирів  та  молочнокслих продуктів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753BF1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М'яса  та  м'ясних виробів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A17596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Риби  таа  рибних пресерв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753BF1" w:rsidP="00CD3597">
      <w:pPr>
        <w:pStyle w:val="a"/>
        <w:rPr>
          <w:color w:val="auto"/>
        </w:rPr>
      </w:pPr>
      <w:r w:rsidRPr="00865422">
        <w:rPr>
          <w:color w:val="9BBB59" w:themeColor="accent3"/>
          <w:lang w:val="uk-UA"/>
        </w:rPr>
        <w:t>Вина та  алкогольних напоїв</w:t>
      </w:r>
      <w:r w:rsidR="00CD3597" w:rsidRPr="00865422">
        <w:rPr>
          <w:color w:val="9BBB59" w:themeColor="accent3"/>
        </w:rPr>
        <w:t>.</w:t>
      </w:r>
      <w:r w:rsidR="00CD3597" w:rsidRPr="00347CE3">
        <w:rPr>
          <w:color w:val="auto"/>
        </w:rPr>
        <w:t xml:space="preserve"> </w:t>
      </w:r>
    </w:p>
    <w:p w:rsidR="00CD3597" w:rsidRPr="00347CE3" w:rsidRDefault="00A17596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Який  із нижче перелічених типів  бродіння  використовується  при  виготовленні  хлібо-булочних виробів</w:t>
      </w:r>
    </w:p>
    <w:p w:rsidR="00CD3597" w:rsidRPr="00865422" w:rsidRDefault="00A17596" w:rsidP="00CD3597">
      <w:pPr>
        <w:pStyle w:val="a"/>
        <w:rPr>
          <w:color w:val="9BBB59" w:themeColor="accent3"/>
        </w:rPr>
      </w:pPr>
      <w:r w:rsidRPr="00865422">
        <w:rPr>
          <w:color w:val="9BBB59" w:themeColor="accent3"/>
          <w:lang w:val="uk-UA"/>
        </w:rPr>
        <w:t>Спиртове</w:t>
      </w:r>
      <w:r w:rsidR="00CD3597" w:rsidRPr="00865422">
        <w:rPr>
          <w:color w:val="9BBB59" w:themeColor="accent3"/>
        </w:rPr>
        <w:t>;</w:t>
      </w:r>
    </w:p>
    <w:p w:rsidR="00CD3597" w:rsidRPr="00347CE3" w:rsidRDefault="00A17596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Молочнокисле </w:t>
      </w:r>
      <w:r w:rsidR="00CD3597" w:rsidRPr="00347CE3">
        <w:rPr>
          <w:color w:val="auto"/>
          <w:lang w:val="ru-RU"/>
        </w:rPr>
        <w:t>;</w:t>
      </w:r>
    </w:p>
    <w:p w:rsidR="00A17596" w:rsidRPr="00347CE3" w:rsidRDefault="00A17596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Пропіоновокисле; </w:t>
      </w:r>
    </w:p>
    <w:p w:rsidR="00CD3597" w:rsidRPr="00347CE3" w:rsidRDefault="00A17596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Оцтове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A17596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Який  тип  органічних речовин  утворюється  при  проходженні  маслянокислого бродіння</w:t>
      </w:r>
      <w:r w:rsidR="00CD3597" w:rsidRPr="00347CE3">
        <w:rPr>
          <w:lang w:val="ru-RU"/>
        </w:rPr>
        <w:t xml:space="preserve"> </w:t>
      </w:r>
    </w:p>
    <w:p w:rsidR="00CD3597" w:rsidRPr="00347CE3" w:rsidRDefault="00A17596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Оцтова  кислота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A17596" w:rsidP="00CD3597">
      <w:pPr>
        <w:pStyle w:val="a"/>
        <w:rPr>
          <w:color w:val="auto"/>
          <w:lang w:val="ru-RU"/>
        </w:rPr>
      </w:pPr>
      <w:r w:rsidRPr="00865422">
        <w:rPr>
          <w:color w:val="9BBB59" w:themeColor="accent3"/>
          <w:lang w:val="ru-RU"/>
        </w:rPr>
        <w:t>Масляна  кислота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A17596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Молочна  кислота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A17596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Етиловий  спирт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BF36D6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Які  живі  організми є збудниками  маслянокислого бродіння</w:t>
      </w:r>
    </w:p>
    <w:p w:rsidR="00CD3597" w:rsidRPr="002B13D2" w:rsidRDefault="00BF36D6" w:rsidP="00CD3597">
      <w:pPr>
        <w:pStyle w:val="a"/>
        <w:rPr>
          <w:color w:val="9BBB59" w:themeColor="accent3"/>
        </w:rPr>
      </w:pPr>
      <w:r w:rsidRPr="002B13D2">
        <w:rPr>
          <w:color w:val="9BBB59" w:themeColor="accent3"/>
          <w:lang w:val="uk-UA"/>
        </w:rPr>
        <w:t>Маслянокислі  мікроорганізми</w:t>
      </w:r>
      <w:r w:rsidR="00CD3597" w:rsidRPr="002B13D2">
        <w:rPr>
          <w:color w:val="9BBB59" w:themeColor="accent3"/>
        </w:rPr>
        <w:t>;</w:t>
      </w:r>
    </w:p>
    <w:p w:rsidR="00BF36D6" w:rsidRPr="00347CE3" w:rsidRDefault="00BF36D6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Молочокислі  бактерії; </w:t>
      </w:r>
    </w:p>
    <w:p w:rsidR="00BF36D6" w:rsidRPr="00347CE3" w:rsidRDefault="00BF36D6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Молочнокислі   еукаріоти; </w:t>
      </w:r>
    </w:p>
    <w:p w:rsidR="00CD3597" w:rsidRPr="00347CE3" w:rsidRDefault="00BF36D6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Пропіоновокислі  еукаріоти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552193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Які типи середовища характеризуються  значним  поширенням  маслянокислого бродіння</w:t>
      </w:r>
      <w:r w:rsidR="00CD3597" w:rsidRPr="00347CE3">
        <w:rPr>
          <w:lang w:val="ru-RU"/>
        </w:rPr>
        <w:t xml:space="preserve"> </w:t>
      </w:r>
    </w:p>
    <w:p w:rsidR="00CD3597" w:rsidRPr="00347CE3" w:rsidRDefault="00552193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Рослини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552193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Тваринні  організми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552193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Людський  організм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552193" w:rsidP="00CD3597">
      <w:pPr>
        <w:pStyle w:val="a"/>
        <w:rPr>
          <w:color w:val="auto"/>
        </w:rPr>
      </w:pPr>
      <w:r w:rsidRPr="0017336A">
        <w:rPr>
          <w:color w:val="9BBB59" w:themeColor="accent3"/>
          <w:lang w:val="uk-UA"/>
        </w:rPr>
        <w:t>Мул</w:t>
      </w:r>
      <w:r w:rsidRPr="00347CE3">
        <w:rPr>
          <w:color w:val="auto"/>
          <w:lang w:val="uk-UA"/>
        </w:rPr>
        <w:t xml:space="preserve"> </w:t>
      </w:r>
      <w:r w:rsidR="00CD3597" w:rsidRPr="00347CE3">
        <w:rPr>
          <w:color w:val="auto"/>
        </w:rPr>
        <w:t xml:space="preserve">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Гідрофобні речовини – це органічні сполуки, які характеризуються  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Взаємодією із молекулами води та здатністю розчинятися у ній;</w:t>
      </w:r>
    </w:p>
    <w:p w:rsidR="00CD3597" w:rsidRPr="0017336A" w:rsidRDefault="00CD3597" w:rsidP="00CD3597">
      <w:pPr>
        <w:pStyle w:val="a"/>
        <w:rPr>
          <w:color w:val="9BBB59" w:themeColor="accent3"/>
          <w:lang w:val="ru-RU"/>
        </w:rPr>
      </w:pPr>
      <w:r w:rsidRPr="0017336A">
        <w:rPr>
          <w:color w:val="9BBB59" w:themeColor="accent3"/>
          <w:lang w:val="ru-RU"/>
        </w:rPr>
        <w:t>«Боязню» молекул води, та відштовхуванням їх;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Взаємодією із молекулами води, протее не датністю розчинятися у ній;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Взаємодією виключно із водою у твердому агрегатному стані.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До гідрофобних речовин належать усі речовини окрім</w:t>
      </w:r>
    </w:p>
    <w:p w:rsidR="00CD3597" w:rsidRPr="00347CE3" w:rsidRDefault="00CD3597" w:rsidP="00CD3597">
      <w:pPr>
        <w:pStyle w:val="a"/>
        <w:rPr>
          <w:color w:val="auto"/>
        </w:rPr>
      </w:pPr>
      <w:r w:rsidRPr="0017336A">
        <w:rPr>
          <w:color w:val="9BBB59" w:themeColor="accent3"/>
        </w:rPr>
        <w:t>Глюкози</w:t>
      </w:r>
      <w:r w:rsidRPr="00347CE3">
        <w:rPr>
          <w:color w:val="auto"/>
        </w:rPr>
        <w:t>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Тваринних жирів;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Рослинних жирів;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Ліпідів мікроорганізмів, </w:t>
      </w:r>
    </w:p>
    <w:p w:rsidR="00CD3597" w:rsidRPr="00347CE3" w:rsidRDefault="00CD359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Яка група органічних речовин належить до гідрофобних 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Вуглеводи;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Білки;</w:t>
      </w:r>
    </w:p>
    <w:p w:rsidR="00CD3597" w:rsidRPr="00347CE3" w:rsidRDefault="00CD3597" w:rsidP="00CD3597">
      <w:pPr>
        <w:pStyle w:val="a"/>
        <w:rPr>
          <w:color w:val="auto"/>
          <w:lang w:val="ru-RU"/>
        </w:rPr>
      </w:pPr>
      <w:r w:rsidRPr="00837CCB">
        <w:rPr>
          <w:color w:val="9BBB59" w:themeColor="accent3"/>
          <w:lang w:val="ru-RU"/>
        </w:rPr>
        <w:t>Ліпіди (жири</w:t>
      </w:r>
      <w:r w:rsidRPr="00347CE3">
        <w:rPr>
          <w:color w:val="auto"/>
          <w:lang w:val="ru-RU"/>
        </w:rPr>
        <w:t>);</w:t>
      </w:r>
    </w:p>
    <w:p w:rsidR="00CD3597" w:rsidRPr="00347CE3" w:rsidRDefault="00CD359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Нуклеїнові кислоти. </w:t>
      </w:r>
    </w:p>
    <w:p w:rsidR="00CD3597" w:rsidRPr="00347CE3" w:rsidRDefault="00254E79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Аеробні  організми – це  живі  рганізми, які  здатні існувати  у  умовах наявності  </w:t>
      </w:r>
      <w:r w:rsidR="00CD3597" w:rsidRPr="00347CE3">
        <w:rPr>
          <w:lang w:val="ru-RU"/>
        </w:rPr>
        <w:t xml:space="preserve"> </w:t>
      </w:r>
    </w:p>
    <w:p w:rsidR="00CD3597" w:rsidRPr="00347CE3" w:rsidRDefault="00254E7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Сірки</w:t>
      </w:r>
      <w:r w:rsidR="00CD3597" w:rsidRPr="00347CE3">
        <w:rPr>
          <w:color w:val="auto"/>
          <w:lang w:val="ru-RU"/>
        </w:rPr>
        <w:t>;</w:t>
      </w:r>
    </w:p>
    <w:p w:rsidR="00CD3597" w:rsidRPr="00837CCB" w:rsidRDefault="00254E79" w:rsidP="00CD3597">
      <w:pPr>
        <w:pStyle w:val="a"/>
        <w:rPr>
          <w:color w:val="9BBB59" w:themeColor="accent3"/>
        </w:rPr>
      </w:pPr>
      <w:proofErr w:type="spellStart"/>
      <w:r w:rsidRPr="00837CCB">
        <w:rPr>
          <w:color w:val="9BBB59" w:themeColor="accent3"/>
          <w:lang w:val="uk-UA"/>
        </w:rPr>
        <w:t>Оксигену</w:t>
      </w:r>
      <w:proofErr w:type="spellEnd"/>
      <w:r w:rsidR="00CD3597" w:rsidRPr="00837CCB">
        <w:rPr>
          <w:color w:val="9BBB59" w:themeColor="accent3"/>
        </w:rPr>
        <w:t>;</w:t>
      </w:r>
    </w:p>
    <w:p w:rsidR="00CD3597" w:rsidRPr="00347CE3" w:rsidRDefault="00254E7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Нітрогену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254E79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Калію</w:t>
      </w:r>
      <w:r w:rsidR="00CD3597" w:rsidRPr="00347CE3">
        <w:rPr>
          <w:color w:val="auto"/>
          <w:lang w:val="ru-RU"/>
        </w:rPr>
        <w:t xml:space="preserve">. </w:t>
      </w:r>
    </w:p>
    <w:p w:rsidR="003F331F" w:rsidRPr="00347CE3" w:rsidRDefault="003F331F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До яких речовин відбувається  окисненння  продуктів  життєдіяльності  більшістю аеробних організмів </w:t>
      </w:r>
    </w:p>
    <w:p w:rsidR="00CD3597" w:rsidRPr="00347CE3" w:rsidRDefault="003F331F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Глюкози  та  молочної кислоти</w:t>
      </w:r>
      <w:r w:rsidR="00CD3597" w:rsidRPr="00347CE3">
        <w:rPr>
          <w:color w:val="auto"/>
          <w:lang w:val="ru-RU"/>
        </w:rPr>
        <w:t>;</w:t>
      </w:r>
    </w:p>
    <w:p w:rsidR="00CD3597" w:rsidRPr="00930FD5" w:rsidRDefault="003F331F" w:rsidP="00CD3597">
      <w:pPr>
        <w:pStyle w:val="a"/>
        <w:rPr>
          <w:color w:val="9BBB59" w:themeColor="accent3"/>
          <w:lang w:val="ru-RU"/>
        </w:rPr>
      </w:pPr>
      <w:r w:rsidRPr="00930FD5">
        <w:rPr>
          <w:color w:val="9BBB59" w:themeColor="accent3"/>
          <w:lang w:val="ru-RU"/>
        </w:rPr>
        <w:t>Вуглекислого газу  та  води</w:t>
      </w:r>
      <w:r w:rsidR="00CD3597" w:rsidRPr="00930FD5">
        <w:rPr>
          <w:color w:val="9BBB59" w:themeColor="accent3"/>
          <w:lang w:val="ru-RU"/>
        </w:rPr>
        <w:t>;</w:t>
      </w:r>
    </w:p>
    <w:p w:rsidR="003F331F" w:rsidRPr="00347CE3" w:rsidRDefault="003F331F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Ліпідів  та  моносахаридів; </w:t>
      </w:r>
    </w:p>
    <w:p w:rsidR="00CD3597" w:rsidRPr="00347CE3" w:rsidRDefault="003F331F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Нуклнвих кисл</w:t>
      </w:r>
      <w:r w:rsidR="00634858" w:rsidRPr="00347CE3">
        <w:rPr>
          <w:color w:val="auto"/>
          <w:lang w:val="ru-RU"/>
        </w:rPr>
        <w:t>о</w:t>
      </w:r>
      <w:r w:rsidRPr="00347CE3">
        <w:rPr>
          <w:color w:val="auto"/>
          <w:lang w:val="ru-RU"/>
        </w:rPr>
        <w:t>т та  лугів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634858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Оцтовокисле  бр</w:t>
      </w:r>
      <w:r w:rsidR="00226FDE">
        <w:rPr>
          <w:lang w:val="ru-RU"/>
        </w:rPr>
        <w:t>о</w:t>
      </w:r>
      <w:r w:rsidRPr="00347CE3">
        <w:rPr>
          <w:lang w:val="ru-RU"/>
        </w:rPr>
        <w:t xml:space="preserve">діння  -це  процес перетворення  …. </w:t>
      </w:r>
    </w:p>
    <w:p w:rsidR="00CD3597" w:rsidRPr="00347CE3" w:rsidRDefault="00634858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Молочної кислоти; </w:t>
      </w:r>
    </w:p>
    <w:p w:rsidR="00CD3597" w:rsidRPr="00930FD5" w:rsidRDefault="00634858" w:rsidP="00CD3597">
      <w:pPr>
        <w:pStyle w:val="a"/>
        <w:rPr>
          <w:color w:val="9BBB59" w:themeColor="accent3"/>
          <w:lang w:val="ru-RU"/>
        </w:rPr>
      </w:pPr>
      <w:r w:rsidRPr="00930FD5">
        <w:rPr>
          <w:color w:val="9BBB59" w:themeColor="accent3"/>
          <w:lang w:val="ru-RU"/>
        </w:rPr>
        <w:t>Оц</w:t>
      </w:r>
      <w:r w:rsidR="0062509B" w:rsidRPr="00930FD5">
        <w:rPr>
          <w:color w:val="9BBB59" w:themeColor="accent3"/>
          <w:lang w:val="ru-RU"/>
        </w:rPr>
        <w:t>ит</w:t>
      </w:r>
      <w:r w:rsidRPr="00930FD5">
        <w:rPr>
          <w:color w:val="9BBB59" w:themeColor="accent3"/>
          <w:lang w:val="ru-RU"/>
        </w:rPr>
        <w:t>ової кислоти</w:t>
      </w:r>
      <w:r w:rsidR="00CD3597" w:rsidRPr="00930FD5">
        <w:rPr>
          <w:color w:val="9BBB59" w:themeColor="accent3"/>
          <w:lang w:val="ru-RU"/>
        </w:rPr>
        <w:t>;</w:t>
      </w:r>
    </w:p>
    <w:p w:rsidR="00CD3597" w:rsidRPr="00347CE3" w:rsidRDefault="00634858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Глюкози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634858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Амінокислот</w:t>
      </w:r>
      <w:r w:rsidR="00CD3597" w:rsidRPr="00347CE3">
        <w:rPr>
          <w:color w:val="auto"/>
          <w:lang w:val="ru-RU"/>
        </w:rPr>
        <w:t xml:space="preserve">. </w:t>
      </w:r>
    </w:p>
    <w:p w:rsidR="00634858" w:rsidRPr="00347CE3" w:rsidRDefault="00634858" w:rsidP="00634858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Які групи мікроорганізмів  є найбільш здатними  до</w:t>
      </w:r>
      <w:r w:rsidR="00FB69D8" w:rsidRPr="00347CE3">
        <w:rPr>
          <w:lang w:val="ru-RU"/>
        </w:rPr>
        <w:t xml:space="preserve"> </w:t>
      </w:r>
      <w:r w:rsidRPr="00347CE3">
        <w:rPr>
          <w:lang w:val="ru-RU"/>
        </w:rPr>
        <w:t>оцтовокислого бродіння</w:t>
      </w:r>
    </w:p>
    <w:p w:rsidR="00634858" w:rsidRPr="00347CE3" w:rsidRDefault="00634858" w:rsidP="00634858">
      <w:pPr>
        <w:pStyle w:val="a"/>
        <w:rPr>
          <w:color w:val="auto"/>
        </w:rPr>
      </w:pPr>
      <w:proofErr w:type="spellStart"/>
      <w:r w:rsidRPr="00347CE3">
        <w:rPr>
          <w:color w:val="auto"/>
          <w:lang w:val="uk-UA"/>
        </w:rPr>
        <w:t>П</w:t>
      </w:r>
      <w:r w:rsidRPr="00930FD5">
        <w:rPr>
          <w:color w:val="9BBB59" w:themeColor="accent3"/>
          <w:lang w:val="uk-UA"/>
        </w:rPr>
        <w:t>аличкоподбні</w:t>
      </w:r>
      <w:proofErr w:type="spellEnd"/>
      <w:r w:rsidRPr="00930FD5">
        <w:rPr>
          <w:color w:val="9BBB59" w:themeColor="accent3"/>
          <w:lang w:val="uk-UA"/>
        </w:rPr>
        <w:t xml:space="preserve">  </w:t>
      </w:r>
      <w:proofErr w:type="spellStart"/>
      <w:r w:rsidRPr="00930FD5">
        <w:rPr>
          <w:color w:val="9BBB59" w:themeColor="accent3"/>
          <w:lang w:val="uk-UA"/>
        </w:rPr>
        <w:t>бактерї</w:t>
      </w:r>
      <w:proofErr w:type="spellEnd"/>
      <w:r w:rsidRPr="00347CE3">
        <w:rPr>
          <w:color w:val="auto"/>
        </w:rPr>
        <w:t>;</w:t>
      </w:r>
    </w:p>
    <w:p w:rsidR="00634858" w:rsidRPr="00347CE3" w:rsidRDefault="00634858" w:rsidP="00634858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Тваринні  організми;</w:t>
      </w:r>
    </w:p>
    <w:p w:rsidR="00634858" w:rsidRPr="00347CE3" w:rsidRDefault="00634858" w:rsidP="00634858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Ціанобактерії (синьо-зелені  водорості);</w:t>
      </w:r>
    </w:p>
    <w:p w:rsidR="00634858" w:rsidRPr="00347CE3" w:rsidRDefault="00634858" w:rsidP="00634858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Коки.  </w:t>
      </w:r>
    </w:p>
    <w:p w:rsidR="00CD3597" w:rsidRPr="00347CE3" w:rsidRDefault="00634858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 Промислове  одержання  оцтової кислоти  здійснюють за  допомогою </w:t>
      </w:r>
    </w:p>
    <w:p w:rsidR="00CD3597" w:rsidRPr="00347CE3" w:rsidRDefault="00634858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Малярійного плазмодія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634858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Дріжджів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634858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Мо</w:t>
      </w:r>
      <w:r w:rsidR="0062509B">
        <w:rPr>
          <w:color w:val="auto"/>
          <w:lang w:val="ru-RU"/>
        </w:rPr>
        <w:t>л</w:t>
      </w:r>
      <w:r w:rsidRPr="00347CE3">
        <w:rPr>
          <w:color w:val="auto"/>
          <w:lang w:val="ru-RU"/>
        </w:rPr>
        <w:t>очнокислих бактерій</w:t>
      </w:r>
      <w:r w:rsidR="00CD3597" w:rsidRPr="00347CE3">
        <w:rPr>
          <w:color w:val="auto"/>
          <w:lang w:val="ru-RU"/>
        </w:rPr>
        <w:t>;</w:t>
      </w:r>
    </w:p>
    <w:p w:rsidR="00CD3597" w:rsidRPr="00B64875" w:rsidRDefault="00634858" w:rsidP="00CD3597">
      <w:pPr>
        <w:pStyle w:val="a"/>
        <w:rPr>
          <w:color w:val="9BBB59" w:themeColor="accent3"/>
          <w:lang w:val="ru-RU"/>
        </w:rPr>
      </w:pPr>
      <w:r w:rsidRPr="00B64875">
        <w:rPr>
          <w:color w:val="9BBB59" w:themeColor="accent3"/>
          <w:lang w:val="ru-RU"/>
        </w:rPr>
        <w:t>Оцтовокислих бактерій</w:t>
      </w:r>
      <w:r w:rsidR="00CD3597" w:rsidRPr="00B64875">
        <w:rPr>
          <w:color w:val="9BBB59" w:themeColor="accent3"/>
          <w:lang w:val="ru-RU"/>
        </w:rPr>
        <w:t xml:space="preserve">. </w:t>
      </w:r>
    </w:p>
    <w:p w:rsidR="00CD3597" w:rsidRPr="00347CE3" w:rsidRDefault="00634858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Які  речовини  здатні  зброджувати оцтовокислі  бактерії</w:t>
      </w:r>
    </w:p>
    <w:p w:rsidR="00CD3597" w:rsidRPr="00347CE3" w:rsidRDefault="00634858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Виключно складні вуглеводні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634858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Ефіри  та  кетони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634858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Ліпіди  та  вуглеводи</w:t>
      </w:r>
      <w:r w:rsidR="00CD3597" w:rsidRPr="00347CE3">
        <w:rPr>
          <w:color w:val="auto"/>
          <w:lang w:val="ru-RU"/>
        </w:rPr>
        <w:t>;</w:t>
      </w:r>
    </w:p>
    <w:p w:rsidR="00CD3597" w:rsidRPr="00C969B9" w:rsidRDefault="00634858" w:rsidP="00CD3597">
      <w:pPr>
        <w:pStyle w:val="a"/>
        <w:rPr>
          <w:color w:val="9BBB59" w:themeColor="accent3"/>
          <w:lang w:val="ru-RU"/>
        </w:rPr>
      </w:pPr>
      <w:r w:rsidRPr="00C969B9">
        <w:rPr>
          <w:color w:val="9BBB59" w:themeColor="accent3"/>
          <w:lang w:val="ru-RU"/>
        </w:rPr>
        <w:t>Етиловий  та  інші  прості спирти</w:t>
      </w:r>
      <w:r w:rsidR="00CD3597" w:rsidRPr="00C969B9">
        <w:rPr>
          <w:color w:val="9BBB59" w:themeColor="accent3"/>
          <w:lang w:val="ru-RU"/>
        </w:rPr>
        <w:t xml:space="preserve">. </w:t>
      </w:r>
    </w:p>
    <w:p w:rsidR="00CD3597" w:rsidRPr="00347CE3" w:rsidRDefault="00634858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Лимоннокисле  бр</w:t>
      </w:r>
      <w:r w:rsidR="003238D4" w:rsidRPr="00347CE3">
        <w:rPr>
          <w:lang w:val="ru-RU"/>
        </w:rPr>
        <w:t>о</w:t>
      </w:r>
      <w:r w:rsidRPr="00347CE3">
        <w:rPr>
          <w:lang w:val="ru-RU"/>
        </w:rPr>
        <w:t>діння  - це тип  … бродіння</w:t>
      </w:r>
    </w:p>
    <w:p w:rsidR="00CD3597" w:rsidRPr="00347CE3" w:rsidRDefault="00634858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Анаеробного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634858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Гетеротрофного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634858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Гомотрофного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3238D4" w:rsidP="00CD3597">
      <w:pPr>
        <w:pStyle w:val="a"/>
        <w:rPr>
          <w:color w:val="auto"/>
          <w:lang w:val="ru-RU"/>
        </w:rPr>
      </w:pPr>
      <w:r w:rsidRPr="00C969B9">
        <w:rPr>
          <w:color w:val="9BBB59" w:themeColor="accent3"/>
          <w:lang w:val="ru-RU"/>
        </w:rPr>
        <w:t>Аеробного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3238D4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Яка група  речовин перетворюється  у процесі  лимонного бродіння</w:t>
      </w:r>
    </w:p>
    <w:p w:rsidR="00CD3597" w:rsidRPr="00347CE3" w:rsidRDefault="003238D4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Нуклеїнові  кислоти  (ДНК та  РНК)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3238D4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Білкові  молекули; </w:t>
      </w:r>
    </w:p>
    <w:p w:rsidR="00CD3597" w:rsidRPr="00C969B9" w:rsidRDefault="003238D4" w:rsidP="00CD3597">
      <w:pPr>
        <w:pStyle w:val="a"/>
        <w:rPr>
          <w:color w:val="9BBB59" w:themeColor="accent3"/>
          <w:lang w:val="ru-RU"/>
        </w:rPr>
      </w:pPr>
      <w:r w:rsidRPr="00C969B9">
        <w:rPr>
          <w:color w:val="9BBB59" w:themeColor="accent3"/>
          <w:lang w:val="ru-RU"/>
        </w:rPr>
        <w:t>Вулеводи</w:t>
      </w:r>
      <w:r w:rsidR="00CD3597" w:rsidRPr="00C969B9">
        <w:rPr>
          <w:color w:val="9BBB59" w:themeColor="accent3"/>
          <w:lang w:val="ru-RU"/>
        </w:rPr>
        <w:t>;</w:t>
      </w:r>
    </w:p>
    <w:p w:rsidR="00CD3597" w:rsidRPr="00347CE3" w:rsidRDefault="003238D4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Вітаміни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3238D4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З допомогою якої групи мікроорганізмів  відбувається  процесс  лимонного бродіння</w:t>
      </w:r>
    </w:p>
    <w:p w:rsidR="00CD3597" w:rsidRPr="00347CE3" w:rsidRDefault="003238D4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Дріжджів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3238D4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Бактерій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3238D4" w:rsidP="00CD3597">
      <w:pPr>
        <w:pStyle w:val="a"/>
        <w:rPr>
          <w:color w:val="auto"/>
        </w:rPr>
      </w:pPr>
      <w:r w:rsidRPr="00C969B9">
        <w:rPr>
          <w:color w:val="9BBB59" w:themeColor="accent3"/>
          <w:lang w:val="uk-UA"/>
        </w:rPr>
        <w:t>Пліснявих грибів</w:t>
      </w:r>
      <w:r w:rsidR="00CD3597" w:rsidRPr="00347CE3">
        <w:rPr>
          <w:color w:val="auto"/>
        </w:rPr>
        <w:t>;</w:t>
      </w:r>
    </w:p>
    <w:p w:rsidR="00CD3597" w:rsidRPr="00347CE3" w:rsidRDefault="003238D4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Лишайників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196690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Із якої речовини  завдяки високу вмісту  у  ній  цукрів та  інтенсивному  розвитку  пліснявих грибів  на  сьогоднішній  день інтенсивно добувають лимону  кислоту</w:t>
      </w:r>
      <w:r w:rsidR="00CD3597" w:rsidRPr="00347CE3">
        <w:rPr>
          <w:lang w:val="ru-RU"/>
        </w:rPr>
        <w:t xml:space="preserve"> </w:t>
      </w:r>
    </w:p>
    <w:p w:rsidR="00CD3597" w:rsidRPr="0018554D" w:rsidRDefault="00196690" w:rsidP="00CD3597">
      <w:pPr>
        <w:pStyle w:val="a"/>
        <w:rPr>
          <w:color w:val="9BBB59" w:themeColor="accent3"/>
          <w:lang w:val="ru-RU"/>
        </w:rPr>
      </w:pPr>
      <w:r w:rsidRPr="0018554D">
        <w:rPr>
          <w:color w:val="9BBB59" w:themeColor="accent3"/>
          <w:lang w:val="ru-RU"/>
        </w:rPr>
        <w:t>Меляси, або іншими  словами «чорної патоки»</w:t>
      </w:r>
      <w:r w:rsidR="00CD3597" w:rsidRPr="0018554D">
        <w:rPr>
          <w:color w:val="9BBB59" w:themeColor="accent3"/>
          <w:lang w:val="ru-RU"/>
        </w:rPr>
        <w:t>;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Звичайної патоки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Аміачного розчину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Ліпідноїсуміші</w:t>
      </w:r>
      <w:r w:rsidR="00CD3597" w:rsidRPr="00347CE3">
        <w:rPr>
          <w:color w:val="auto"/>
          <w:lang w:val="ru-RU"/>
        </w:rPr>
        <w:t>.</w:t>
      </w:r>
    </w:p>
    <w:p w:rsidR="00CD3597" w:rsidRPr="00347CE3" w:rsidRDefault="00196690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З  якою метою використовють лимоне бродіння у  харчовій  промисловості</w:t>
      </w:r>
      <w:r w:rsidR="00CD3597" w:rsidRPr="00347CE3">
        <w:rPr>
          <w:lang w:val="ru-RU"/>
        </w:rPr>
        <w:t xml:space="preserve"> 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Виготовлення  спиртних напоїв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Виготовлення  хлібо-булочних виробів</w:t>
      </w:r>
      <w:r w:rsidR="00CD3597" w:rsidRPr="00347CE3">
        <w:rPr>
          <w:color w:val="auto"/>
          <w:lang w:val="ru-RU"/>
        </w:rPr>
        <w:t>;</w:t>
      </w:r>
    </w:p>
    <w:p w:rsidR="00CD3597" w:rsidRPr="0018554D" w:rsidRDefault="00196690" w:rsidP="00CD3597">
      <w:pPr>
        <w:pStyle w:val="a"/>
        <w:rPr>
          <w:color w:val="9BBB59" w:themeColor="accent3"/>
        </w:rPr>
      </w:pPr>
      <w:r w:rsidRPr="0018554D">
        <w:rPr>
          <w:color w:val="9BBB59" w:themeColor="accent3"/>
          <w:lang w:val="uk-UA"/>
        </w:rPr>
        <w:t>Виготовлення  кондитерських виробів</w:t>
      </w:r>
      <w:r w:rsidR="00CD3597" w:rsidRPr="0018554D">
        <w:rPr>
          <w:color w:val="9BBB59" w:themeColor="accent3"/>
        </w:rPr>
        <w:t>;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Виготвлення  молочнокислих виробів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196690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Які  хімічні  речовини  із нижче перелічених НЕ входять до складу  жирів</w:t>
      </w:r>
      <w:r w:rsidR="00CD3597" w:rsidRPr="00347CE3">
        <w:rPr>
          <w:lang w:val="ru-RU"/>
        </w:rPr>
        <w:t xml:space="preserve"> </w:t>
      </w:r>
    </w:p>
    <w:p w:rsidR="00CD3597" w:rsidRPr="0018554D" w:rsidRDefault="00196690" w:rsidP="00CD3597">
      <w:pPr>
        <w:pStyle w:val="a"/>
        <w:rPr>
          <w:color w:val="9BBB59" w:themeColor="accent3"/>
          <w:lang w:val="ru-RU"/>
        </w:rPr>
      </w:pPr>
      <w:r w:rsidRPr="0018554D">
        <w:rPr>
          <w:color w:val="9BBB59" w:themeColor="accent3"/>
          <w:lang w:val="ru-RU"/>
        </w:rPr>
        <w:t>Глюкоза</w:t>
      </w:r>
      <w:r w:rsidR="00CD3597" w:rsidRPr="0018554D">
        <w:rPr>
          <w:color w:val="9BBB59" w:themeColor="accent3"/>
          <w:lang w:val="ru-RU"/>
        </w:rPr>
        <w:t>;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Естери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Вищі  карбнові  кислоти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Гліцерин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196690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Які  із перелічених мікроорганізмів  не здатні  до аеробного розщеплення  жирів</w:t>
      </w:r>
      <w:r w:rsidR="00CD3597" w:rsidRPr="00347CE3">
        <w:rPr>
          <w:lang w:val="ru-RU"/>
        </w:rPr>
        <w:t>…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Тифозна  паличка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Холерний  вібріон</w:t>
      </w:r>
      <w:r w:rsidR="00CD3597" w:rsidRPr="00347CE3">
        <w:rPr>
          <w:color w:val="auto"/>
          <w:lang w:val="ru-RU"/>
        </w:rPr>
        <w:t>;</w:t>
      </w:r>
    </w:p>
    <w:p w:rsidR="00196690" w:rsidRPr="00347CE3" w:rsidRDefault="00196690" w:rsidP="00196690">
      <w:pPr>
        <w:pStyle w:val="a1"/>
        <w:rPr>
          <w:color w:val="auto"/>
        </w:rPr>
      </w:pPr>
      <w:r w:rsidRPr="00347CE3">
        <w:rPr>
          <w:color w:val="auto"/>
        </w:rPr>
        <w:t>Синьогнійна  паличка</w:t>
      </w:r>
    </w:p>
    <w:p w:rsidR="00CD3597" w:rsidRPr="00347CE3" w:rsidRDefault="00196690" w:rsidP="00CD3597">
      <w:pPr>
        <w:pStyle w:val="a"/>
        <w:rPr>
          <w:color w:val="auto"/>
          <w:lang w:val="ru-RU"/>
        </w:rPr>
      </w:pPr>
      <w:r w:rsidRPr="00273B5E">
        <w:rPr>
          <w:color w:val="9BBB59" w:themeColor="accent3"/>
          <w:lang w:val="ru-RU"/>
        </w:rPr>
        <w:t>М</w:t>
      </w:r>
      <w:r w:rsidR="00EC3B32" w:rsidRPr="00273B5E">
        <w:rPr>
          <w:color w:val="9BBB59" w:themeColor="accent3"/>
          <w:lang w:val="ru-RU"/>
        </w:rPr>
        <w:t>о</w:t>
      </w:r>
      <w:r w:rsidRPr="00273B5E">
        <w:rPr>
          <w:color w:val="9BBB59" w:themeColor="accent3"/>
          <w:lang w:val="ru-RU"/>
        </w:rPr>
        <w:t>л</w:t>
      </w:r>
      <w:r w:rsidR="00EC3B32" w:rsidRPr="00273B5E">
        <w:rPr>
          <w:color w:val="9BBB59" w:themeColor="accent3"/>
          <w:lang w:val="ru-RU"/>
        </w:rPr>
        <w:t>о</w:t>
      </w:r>
      <w:r w:rsidRPr="00273B5E">
        <w:rPr>
          <w:color w:val="9BBB59" w:themeColor="accent3"/>
          <w:lang w:val="ru-RU"/>
        </w:rPr>
        <w:t>чнокислі  коки</w:t>
      </w:r>
      <w:r w:rsidRPr="00347CE3">
        <w:rPr>
          <w:color w:val="auto"/>
          <w:lang w:val="ru-RU"/>
        </w:rPr>
        <w:t>.</w:t>
      </w:r>
      <w:r w:rsidR="00CD3597" w:rsidRPr="00347CE3">
        <w:rPr>
          <w:color w:val="auto"/>
          <w:lang w:val="ru-RU"/>
        </w:rPr>
        <w:t xml:space="preserve"> </w:t>
      </w:r>
    </w:p>
    <w:p w:rsidR="00CD3597" w:rsidRPr="00347CE3" w:rsidRDefault="00196690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Який  тип  мікроорганізмів серед</w:t>
      </w:r>
      <w:r w:rsidR="00EC3B32">
        <w:rPr>
          <w:lang w:val="ru-RU"/>
        </w:rPr>
        <w:t xml:space="preserve"> </w:t>
      </w:r>
      <w:r w:rsidRPr="00347CE3">
        <w:rPr>
          <w:lang w:val="ru-RU"/>
        </w:rPr>
        <w:t>нижче  перелічених є найбільш активним  при  руйнуванні  молекул жирів</w:t>
      </w:r>
      <w:r w:rsidR="00CD3597" w:rsidRPr="00347CE3">
        <w:rPr>
          <w:lang w:val="ru-RU"/>
        </w:rPr>
        <w:t xml:space="preserve"> </w:t>
      </w:r>
    </w:p>
    <w:p w:rsidR="00CD3597" w:rsidRPr="00347CE3" w:rsidRDefault="00196690" w:rsidP="00CD3597">
      <w:pPr>
        <w:pStyle w:val="a"/>
        <w:rPr>
          <w:color w:val="auto"/>
        </w:rPr>
      </w:pPr>
      <w:proofErr w:type="spellStart"/>
      <w:r w:rsidRPr="00273B5E">
        <w:rPr>
          <w:color w:val="9BBB59" w:themeColor="accent3"/>
          <w:lang w:val="uk-UA"/>
        </w:rPr>
        <w:t>Синьогнійна</w:t>
      </w:r>
      <w:proofErr w:type="spellEnd"/>
      <w:r w:rsidRPr="00273B5E">
        <w:rPr>
          <w:color w:val="9BBB59" w:themeColor="accent3"/>
          <w:lang w:val="uk-UA"/>
        </w:rPr>
        <w:t xml:space="preserve">  паличка</w:t>
      </w:r>
      <w:r w:rsidR="00CD3597" w:rsidRPr="00347CE3">
        <w:rPr>
          <w:color w:val="auto"/>
        </w:rPr>
        <w:t>;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Прокаріоти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Оцтов</w:t>
      </w:r>
      <w:r w:rsidR="0062509B">
        <w:rPr>
          <w:color w:val="auto"/>
          <w:lang w:val="ru-RU"/>
        </w:rPr>
        <w:t>о</w:t>
      </w:r>
      <w:r w:rsidRPr="00347CE3">
        <w:rPr>
          <w:color w:val="auto"/>
          <w:lang w:val="ru-RU"/>
        </w:rPr>
        <w:t>кислі  мікроорганізми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Усі  відомі групи   грамм  позитивних мікроорганізмів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196690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Гниття  - це  процесс  розщеплння … </w:t>
      </w:r>
      <w:r w:rsidR="00CD3597" w:rsidRPr="00347CE3">
        <w:rPr>
          <w:lang w:val="ru-RU"/>
        </w:rPr>
        <w:t xml:space="preserve"> </w:t>
      </w:r>
    </w:p>
    <w:p w:rsidR="00CD3597" w:rsidRPr="00347CE3" w:rsidRDefault="00196690" w:rsidP="00CD3597">
      <w:pPr>
        <w:pStyle w:val="a"/>
        <w:rPr>
          <w:color w:val="auto"/>
          <w:lang w:val="ru-RU"/>
        </w:rPr>
      </w:pPr>
      <w:r w:rsidRPr="00273B5E">
        <w:rPr>
          <w:color w:val="9BBB59" w:themeColor="accent3"/>
          <w:lang w:val="ru-RU"/>
        </w:rPr>
        <w:t>Білкових молекул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Нуклеїнових кислот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Вищих вуглеводів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196690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Гліцерину  та  його похідних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EC3B32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>
        <w:rPr>
          <w:lang w:val="ru-RU"/>
        </w:rPr>
        <w:t xml:space="preserve">Дезамінування  - це  процес  </w:t>
      </w:r>
      <w:r w:rsidR="00307487" w:rsidRPr="00347CE3">
        <w:rPr>
          <w:lang w:val="ru-RU"/>
        </w:rPr>
        <w:t>відщеплення частини … від молекули  білка</w:t>
      </w:r>
    </w:p>
    <w:p w:rsidR="00CD3597" w:rsidRPr="00347CE3" w:rsidRDefault="0030748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Нуклеїнової кислоти</w:t>
      </w:r>
      <w:r w:rsidR="00CD3597" w:rsidRPr="00347CE3">
        <w:rPr>
          <w:color w:val="auto"/>
          <w:lang w:val="ru-RU"/>
        </w:rPr>
        <w:t>;</w:t>
      </w:r>
    </w:p>
    <w:p w:rsidR="00CD3597" w:rsidRPr="00273B5E" w:rsidRDefault="00307487" w:rsidP="00CD3597">
      <w:pPr>
        <w:pStyle w:val="a"/>
        <w:rPr>
          <w:color w:val="9BBB59" w:themeColor="accent3"/>
          <w:lang w:val="ru-RU"/>
        </w:rPr>
      </w:pPr>
      <w:r w:rsidRPr="00273B5E">
        <w:rPr>
          <w:color w:val="9BBB59" w:themeColor="accent3"/>
          <w:lang w:val="ru-RU"/>
        </w:rPr>
        <w:t>Азотної (аміачої) кислоти</w:t>
      </w:r>
      <w:r w:rsidR="00CD3597" w:rsidRPr="00273B5E">
        <w:rPr>
          <w:color w:val="9BBB59" w:themeColor="accent3"/>
          <w:lang w:val="ru-RU"/>
        </w:rPr>
        <w:t>;</w:t>
      </w:r>
    </w:p>
    <w:p w:rsidR="00CD3597" w:rsidRPr="00347CE3" w:rsidRDefault="0030748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Карбонової кислоти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30748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Глюкози</w:t>
      </w:r>
      <w:r w:rsidR="00CD3597" w:rsidRPr="00347CE3">
        <w:rPr>
          <w:color w:val="auto"/>
          <w:lang w:val="ru-RU"/>
        </w:rPr>
        <w:t xml:space="preserve">. </w:t>
      </w:r>
    </w:p>
    <w:p w:rsidR="00307487" w:rsidRPr="00347CE3" w:rsidRDefault="00307487" w:rsidP="0030748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Дек</w:t>
      </w:r>
      <w:r w:rsidR="00F33CBD" w:rsidRPr="00347CE3">
        <w:rPr>
          <w:lang w:val="ru-RU"/>
        </w:rPr>
        <w:t>а</w:t>
      </w:r>
      <w:r w:rsidRPr="00347CE3">
        <w:rPr>
          <w:lang w:val="ru-RU"/>
        </w:rPr>
        <w:t>рбоксилювання -</w:t>
      </w:r>
      <w:r w:rsidR="00441529" w:rsidRPr="00347CE3">
        <w:rPr>
          <w:lang w:val="ru-RU"/>
        </w:rPr>
        <w:t xml:space="preserve"> </w:t>
      </w:r>
      <w:r w:rsidRPr="00347CE3">
        <w:rPr>
          <w:lang w:val="ru-RU"/>
        </w:rPr>
        <w:t>це  процес  відщеплення частини … від молекули  білка</w:t>
      </w:r>
    </w:p>
    <w:p w:rsidR="00307487" w:rsidRPr="00347CE3" w:rsidRDefault="00307487" w:rsidP="0030748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Нуклеїнової кислоти;</w:t>
      </w:r>
    </w:p>
    <w:p w:rsidR="00307487" w:rsidRPr="00347CE3" w:rsidRDefault="00307487" w:rsidP="00307487">
      <w:pPr>
        <w:pStyle w:val="a1"/>
        <w:rPr>
          <w:color w:val="auto"/>
        </w:rPr>
      </w:pPr>
      <w:r w:rsidRPr="00347CE3">
        <w:rPr>
          <w:color w:val="auto"/>
        </w:rPr>
        <w:t>Азотної (аміачої) кислоти;</w:t>
      </w:r>
    </w:p>
    <w:p w:rsidR="00307487" w:rsidRPr="00347CE3" w:rsidRDefault="00307487" w:rsidP="00307487">
      <w:pPr>
        <w:pStyle w:val="a"/>
        <w:rPr>
          <w:color w:val="auto"/>
        </w:rPr>
      </w:pPr>
      <w:r w:rsidRPr="00501F58">
        <w:rPr>
          <w:color w:val="9BBB59" w:themeColor="accent3"/>
        </w:rPr>
        <w:t>Карбонової кислоти</w:t>
      </w:r>
      <w:r w:rsidRPr="00347CE3">
        <w:rPr>
          <w:color w:val="auto"/>
        </w:rPr>
        <w:t>;</w:t>
      </w:r>
    </w:p>
    <w:p w:rsidR="00307487" w:rsidRPr="00347CE3" w:rsidRDefault="00307487" w:rsidP="0030748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Глюкози. </w:t>
      </w:r>
    </w:p>
    <w:p w:rsidR="00B45A38" w:rsidRPr="00347CE3" w:rsidRDefault="00F33CBD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 xml:space="preserve"> Скільки фаз змінюється  у  процесі  зберігання  </w:t>
      </w:r>
      <w:r w:rsidR="00441529" w:rsidRPr="00347CE3">
        <w:rPr>
          <w:lang w:val="ru-RU"/>
        </w:rPr>
        <w:t>молока</w:t>
      </w:r>
    </w:p>
    <w:p w:rsidR="00CD3597" w:rsidRPr="00347CE3" w:rsidRDefault="00B45A38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5;</w:t>
      </w:r>
    </w:p>
    <w:p w:rsidR="00B45A38" w:rsidRPr="00347CE3" w:rsidRDefault="00B45A38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4</w:t>
      </w:r>
    </w:p>
    <w:p w:rsidR="00CD3597" w:rsidRPr="00501F58" w:rsidRDefault="00B45A38" w:rsidP="00CD3597">
      <w:pPr>
        <w:pStyle w:val="a"/>
        <w:rPr>
          <w:color w:val="9BBB59" w:themeColor="accent3"/>
        </w:rPr>
      </w:pPr>
      <w:r w:rsidRPr="00501F58">
        <w:rPr>
          <w:color w:val="9BBB59" w:themeColor="accent3"/>
          <w:lang w:val="uk-UA"/>
        </w:rPr>
        <w:t>3</w:t>
      </w:r>
      <w:r w:rsidR="00CD3597" w:rsidRPr="00501F58">
        <w:rPr>
          <w:color w:val="9BBB59" w:themeColor="accent3"/>
        </w:rPr>
        <w:t>;</w:t>
      </w:r>
    </w:p>
    <w:p w:rsidR="00CD3597" w:rsidRPr="00347CE3" w:rsidRDefault="00B45A38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Всі  варіанти  є вірними  у  залежності  від  умов  зберігання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D337A7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 w:rsidRPr="00347CE3">
        <w:rPr>
          <w:lang w:val="ru-RU"/>
        </w:rPr>
        <w:t>Яка кількість мікроорганізмів  присутня у  мікрофлорі  м′яса  здорої тварини</w:t>
      </w:r>
      <w:r w:rsidR="00CD3597" w:rsidRPr="00347CE3">
        <w:rPr>
          <w:lang w:val="ru-RU"/>
        </w:rPr>
        <w:t xml:space="preserve"> </w:t>
      </w:r>
    </w:p>
    <w:p w:rsidR="00CD3597" w:rsidRPr="00501F58" w:rsidRDefault="00D337A7" w:rsidP="00CD3597">
      <w:pPr>
        <w:pStyle w:val="a"/>
        <w:rPr>
          <w:color w:val="9BBB59" w:themeColor="accent3"/>
        </w:rPr>
      </w:pPr>
      <w:r w:rsidRPr="00501F58">
        <w:rPr>
          <w:color w:val="9BBB59" w:themeColor="accent3"/>
          <w:lang w:val="uk-UA"/>
        </w:rPr>
        <w:t>Мікроорганізми  практично відсутні</w:t>
      </w:r>
      <w:r w:rsidR="00CD3597" w:rsidRPr="00501F58">
        <w:rPr>
          <w:color w:val="9BBB59" w:themeColor="accent3"/>
        </w:rPr>
        <w:t>;</w:t>
      </w:r>
    </w:p>
    <w:p w:rsidR="00CD3597" w:rsidRPr="00347CE3" w:rsidRDefault="00D337A7" w:rsidP="00CD3597">
      <w:pPr>
        <w:pStyle w:val="a1"/>
        <w:rPr>
          <w:color w:val="auto"/>
        </w:rPr>
      </w:pPr>
      <w:r w:rsidRPr="00347CE3">
        <w:rPr>
          <w:color w:val="auto"/>
          <w:lang w:val="ru-RU"/>
        </w:rPr>
        <w:t>Їхня</w:t>
      </w:r>
      <w:r w:rsidRPr="00347CE3">
        <w:rPr>
          <w:color w:val="auto"/>
        </w:rPr>
        <w:t xml:space="preserve">  </w:t>
      </w:r>
      <w:r w:rsidRPr="00347CE3">
        <w:rPr>
          <w:color w:val="auto"/>
          <w:lang w:val="ru-RU"/>
        </w:rPr>
        <w:t>кількість</w:t>
      </w:r>
      <w:r w:rsidRPr="00347CE3">
        <w:rPr>
          <w:color w:val="auto"/>
        </w:rPr>
        <w:t xml:space="preserve"> </w:t>
      </w:r>
      <w:r w:rsidRPr="00347CE3">
        <w:rPr>
          <w:color w:val="auto"/>
          <w:lang w:val="ru-RU"/>
        </w:rPr>
        <w:t>досягає</w:t>
      </w:r>
      <w:r w:rsidRPr="00347CE3">
        <w:rPr>
          <w:color w:val="auto"/>
        </w:rPr>
        <w:t xml:space="preserve"> </w:t>
      </w:r>
      <w:r w:rsidRPr="00347CE3">
        <w:rPr>
          <w:color w:val="auto"/>
          <w:lang w:val="ru-RU"/>
        </w:rPr>
        <w:t>кількох</w:t>
      </w:r>
      <w:r w:rsidRPr="00347CE3">
        <w:rPr>
          <w:color w:val="auto"/>
        </w:rPr>
        <w:t xml:space="preserve"> </w:t>
      </w:r>
      <w:r w:rsidRPr="00347CE3">
        <w:rPr>
          <w:color w:val="auto"/>
          <w:lang w:val="ru-RU"/>
        </w:rPr>
        <w:t>тисяч</w:t>
      </w:r>
      <w:r w:rsidR="00CD3597" w:rsidRPr="00347CE3">
        <w:rPr>
          <w:color w:val="auto"/>
        </w:rPr>
        <w:t>;</w:t>
      </w:r>
    </w:p>
    <w:p w:rsidR="00CD3597" w:rsidRPr="00347CE3" w:rsidRDefault="00D337A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Вірної відповіді  не  має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D337A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Їхня  кількість становит</w:t>
      </w:r>
      <w:r w:rsidR="0062509B">
        <w:rPr>
          <w:color w:val="auto"/>
          <w:lang w:val="ru-RU"/>
        </w:rPr>
        <w:t>ь  три  тисячі  на  квадратний</w:t>
      </w:r>
      <w:r w:rsidRPr="00347CE3">
        <w:rPr>
          <w:color w:val="auto"/>
          <w:lang w:val="ru-RU"/>
        </w:rPr>
        <w:t xml:space="preserve"> сантиметр</w:t>
      </w:r>
      <w:r w:rsidR="00CD3597" w:rsidRPr="00347CE3">
        <w:rPr>
          <w:color w:val="auto"/>
          <w:lang w:val="ru-RU"/>
        </w:rPr>
        <w:t xml:space="preserve">. </w:t>
      </w:r>
    </w:p>
    <w:p w:rsidR="00CD3597" w:rsidRPr="00347CE3" w:rsidRDefault="0062509B" w:rsidP="00CD3597">
      <w:pPr>
        <w:pStyle w:val="a0"/>
        <w:numPr>
          <w:ilvl w:val="0"/>
          <w:numId w:val="1"/>
        </w:numPr>
        <w:tabs>
          <w:tab w:val="num" w:pos="644"/>
        </w:tabs>
        <w:ind w:left="644"/>
        <w:rPr>
          <w:lang w:val="ru-RU"/>
        </w:rPr>
      </w:pPr>
      <w:r>
        <w:rPr>
          <w:lang w:val="ru-RU"/>
        </w:rPr>
        <w:t>Яка  гру</w:t>
      </w:r>
      <w:r w:rsidR="00D337A7" w:rsidRPr="00347CE3">
        <w:rPr>
          <w:lang w:val="ru-RU"/>
        </w:rPr>
        <w:t>па  живих організмів  забезпечує зброджження  вуглеводів  у процесі  виготовлення  хлібо-булочних виробів</w:t>
      </w:r>
    </w:p>
    <w:p w:rsidR="00CD3597" w:rsidRPr="00347CE3" w:rsidRDefault="00D337A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Пріони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D337A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Бактерії</w:t>
      </w:r>
      <w:r w:rsidR="00CD3597" w:rsidRPr="00347CE3">
        <w:rPr>
          <w:color w:val="auto"/>
          <w:lang w:val="ru-RU"/>
        </w:rPr>
        <w:t>;</w:t>
      </w:r>
    </w:p>
    <w:p w:rsidR="00CD3597" w:rsidRPr="00347CE3" w:rsidRDefault="00D337A7" w:rsidP="00CD3597">
      <w:pPr>
        <w:pStyle w:val="a"/>
        <w:rPr>
          <w:color w:val="auto"/>
        </w:rPr>
      </w:pPr>
      <w:r w:rsidRPr="00501F58">
        <w:rPr>
          <w:color w:val="9BBB59" w:themeColor="accent3"/>
          <w:lang w:val="ru-RU"/>
        </w:rPr>
        <w:t>Дріжджі</w:t>
      </w:r>
      <w:r w:rsidR="00CD3597" w:rsidRPr="00347CE3">
        <w:rPr>
          <w:color w:val="auto"/>
        </w:rPr>
        <w:t>;</w:t>
      </w:r>
    </w:p>
    <w:p w:rsidR="00CD3597" w:rsidRPr="00347CE3" w:rsidRDefault="00D337A7" w:rsidP="00CD3597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>Всі  вище  перелічену  групи мікрорганізмів</w:t>
      </w:r>
      <w:r w:rsidR="00CD3597" w:rsidRPr="00347CE3">
        <w:rPr>
          <w:color w:val="auto"/>
          <w:lang w:val="ru-RU"/>
        </w:rPr>
        <w:t xml:space="preserve">. </w:t>
      </w:r>
    </w:p>
    <w:p w:rsidR="00441529" w:rsidRPr="00347CE3" w:rsidRDefault="00CD3597" w:rsidP="00441529">
      <w:pPr>
        <w:pStyle w:val="a1"/>
        <w:rPr>
          <w:color w:val="auto"/>
          <w:lang w:val="ru-RU"/>
        </w:rPr>
      </w:pPr>
      <w:r w:rsidRPr="00347CE3">
        <w:rPr>
          <w:color w:val="auto"/>
          <w:lang w:val="ru-RU"/>
        </w:rPr>
        <w:t xml:space="preserve">Не притаманна для данного типу живих організмів. </w:t>
      </w:r>
    </w:p>
    <w:p w:rsidR="00441529" w:rsidRPr="00347CE3" w:rsidRDefault="00441529" w:rsidP="00441529">
      <w:pPr>
        <w:pStyle w:val="a0"/>
        <w:rPr>
          <w:lang w:val="uk-UA"/>
        </w:rPr>
      </w:pPr>
      <w:proofErr w:type="spellStart"/>
      <w:r w:rsidRPr="00347CE3">
        <w:rPr>
          <w:lang w:val="uk-UA"/>
        </w:rPr>
        <w:t>Гомоферментативне</w:t>
      </w:r>
      <w:proofErr w:type="spellEnd"/>
      <w:r w:rsidRPr="00347CE3">
        <w:rPr>
          <w:lang w:val="uk-UA"/>
        </w:rPr>
        <w:t xml:space="preserve">  бродіння  спричиняється  </w:t>
      </w:r>
    </w:p>
    <w:p w:rsidR="00441529" w:rsidRPr="00347CE3" w:rsidRDefault="00441529" w:rsidP="006C280A">
      <w:pPr>
        <w:pStyle w:val="a"/>
        <w:rPr>
          <w:color w:val="auto"/>
        </w:rPr>
      </w:pPr>
      <w:r w:rsidRPr="00B874EF">
        <w:rPr>
          <w:color w:val="9BBB59" w:themeColor="accent3"/>
        </w:rPr>
        <w:t>Мікроаерофілами</w:t>
      </w:r>
      <w:r w:rsidRPr="00347CE3">
        <w:rPr>
          <w:color w:val="auto"/>
        </w:rPr>
        <w:t xml:space="preserve"> </w:t>
      </w:r>
    </w:p>
    <w:p w:rsidR="00441529" w:rsidRPr="00347CE3" w:rsidRDefault="00441529" w:rsidP="00441529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Актиноміцетами </w:t>
      </w:r>
    </w:p>
    <w:p w:rsidR="00441529" w:rsidRPr="00347CE3" w:rsidRDefault="00441529" w:rsidP="00441529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Цвілевими грибами </w:t>
      </w:r>
    </w:p>
    <w:p w:rsidR="00441529" w:rsidRPr="00347CE3" w:rsidRDefault="00441529" w:rsidP="00441529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Найпростішими  мікроорганізмами. </w:t>
      </w:r>
    </w:p>
    <w:p w:rsidR="00441529" w:rsidRPr="00347CE3" w:rsidRDefault="006C280A" w:rsidP="00441529">
      <w:pPr>
        <w:pStyle w:val="a0"/>
        <w:rPr>
          <w:lang w:val="uk-UA"/>
        </w:rPr>
      </w:pPr>
      <w:r w:rsidRPr="00347CE3">
        <w:rPr>
          <w:lang w:val="uk-UA"/>
        </w:rPr>
        <w:t xml:space="preserve">Групи  бактеріальних організмів  які  спричиняють  виникнення  </w:t>
      </w:r>
      <w:proofErr w:type="spellStart"/>
      <w:r w:rsidRPr="00347CE3">
        <w:rPr>
          <w:lang w:val="uk-UA"/>
        </w:rPr>
        <w:t>гомо</w:t>
      </w:r>
      <w:proofErr w:type="spellEnd"/>
      <w:r w:rsidRPr="00347CE3">
        <w:rPr>
          <w:lang w:val="uk-UA"/>
        </w:rPr>
        <w:t xml:space="preserve"> ферментативного молочнокислого бродіння  належать до типу  </w:t>
      </w:r>
    </w:p>
    <w:p w:rsidR="006C280A" w:rsidRPr="00347CE3" w:rsidRDefault="006C280A" w:rsidP="006C280A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Виключно коків </w:t>
      </w:r>
    </w:p>
    <w:p w:rsidR="006C280A" w:rsidRPr="00B874EF" w:rsidRDefault="006C280A" w:rsidP="006C280A">
      <w:pPr>
        <w:pStyle w:val="a"/>
        <w:rPr>
          <w:color w:val="9BBB59" w:themeColor="accent3"/>
          <w:lang w:val="ru-RU"/>
        </w:rPr>
      </w:pPr>
      <w:r w:rsidRPr="00B874EF">
        <w:rPr>
          <w:color w:val="9BBB59" w:themeColor="accent3"/>
          <w:lang w:val="ru-RU"/>
        </w:rPr>
        <w:t xml:space="preserve">Паличкоподібних бактерій, які  здатні  формувати  спори </w:t>
      </w:r>
    </w:p>
    <w:p w:rsidR="006C280A" w:rsidRPr="00347CE3" w:rsidRDefault="006C280A" w:rsidP="006C280A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Паличкоподібні  бактерії, які  не  здатні  формувати  спор </w:t>
      </w:r>
    </w:p>
    <w:p w:rsidR="006C280A" w:rsidRPr="00347CE3" w:rsidRDefault="006C280A" w:rsidP="006C280A">
      <w:pPr>
        <w:pStyle w:val="a1"/>
        <w:rPr>
          <w:color w:val="auto"/>
          <w:lang w:val="uk-UA"/>
        </w:rPr>
      </w:pPr>
      <w:proofErr w:type="spellStart"/>
      <w:r w:rsidRPr="00347CE3">
        <w:rPr>
          <w:color w:val="auto"/>
          <w:lang w:val="uk-UA"/>
        </w:rPr>
        <w:t>Клостридії</w:t>
      </w:r>
      <w:proofErr w:type="spellEnd"/>
      <w:r w:rsidRPr="00347CE3">
        <w:rPr>
          <w:color w:val="auto"/>
          <w:lang w:val="uk-UA"/>
        </w:rPr>
        <w:t xml:space="preserve">  та  стрептококи </w:t>
      </w:r>
    </w:p>
    <w:p w:rsidR="00AB5798" w:rsidRPr="00347CE3" w:rsidRDefault="00AB5798" w:rsidP="00AB5798">
      <w:pPr>
        <w:pStyle w:val="a0"/>
        <w:rPr>
          <w:lang w:val="uk-UA"/>
        </w:rPr>
      </w:pPr>
      <w:r w:rsidRPr="00347CE3">
        <w:rPr>
          <w:lang w:val="uk-UA"/>
        </w:rPr>
        <w:t xml:space="preserve">Гетеро ферментативне  бродіння  - це  тип  ….. </w:t>
      </w:r>
    </w:p>
    <w:p w:rsidR="00AB5798" w:rsidRPr="00347CE3" w:rsidRDefault="00AB5798" w:rsidP="00AB5798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Маслянокислого бродіння </w:t>
      </w:r>
    </w:p>
    <w:p w:rsidR="00AB5798" w:rsidRPr="00347CE3" w:rsidRDefault="00AB5798" w:rsidP="00AB5798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Спиртового бродіння </w:t>
      </w:r>
    </w:p>
    <w:p w:rsidR="00AB5798" w:rsidRPr="00347CE3" w:rsidRDefault="00AB5798" w:rsidP="00AB5798">
      <w:pPr>
        <w:pStyle w:val="a"/>
        <w:rPr>
          <w:color w:val="auto"/>
        </w:rPr>
      </w:pPr>
      <w:r w:rsidRPr="00B874EF">
        <w:rPr>
          <w:color w:val="9BBB59" w:themeColor="accent3"/>
        </w:rPr>
        <w:t>Молочного бродіння</w:t>
      </w:r>
      <w:r w:rsidRPr="00347CE3">
        <w:rPr>
          <w:color w:val="auto"/>
        </w:rPr>
        <w:t xml:space="preserve"> </w:t>
      </w:r>
    </w:p>
    <w:p w:rsidR="00AB5798" w:rsidRPr="00347CE3" w:rsidRDefault="00AB5798" w:rsidP="00AB5798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Лимоннокислого бродіння </w:t>
      </w:r>
    </w:p>
    <w:p w:rsidR="00AB5798" w:rsidRPr="00347CE3" w:rsidRDefault="00AB5798" w:rsidP="00AB5798">
      <w:pPr>
        <w:pStyle w:val="a0"/>
        <w:rPr>
          <w:lang w:val="uk-UA"/>
        </w:rPr>
      </w:pPr>
      <w:r w:rsidRPr="00347CE3">
        <w:rPr>
          <w:lang w:val="uk-UA"/>
        </w:rPr>
        <w:t xml:space="preserve">При  якому  типі  бродіння  відбувається  утворення  незначної кількості  молочної кислоти  та  великої кількості  добавок  у  вигляді  інших груп  кислот </w:t>
      </w:r>
    </w:p>
    <w:p w:rsidR="00AB5798" w:rsidRPr="00347CE3" w:rsidRDefault="00AB5798" w:rsidP="00AB5798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Оцтовокислому  </w:t>
      </w:r>
    </w:p>
    <w:p w:rsidR="00AB5798" w:rsidRPr="00347CE3" w:rsidRDefault="00AB5798" w:rsidP="00AB5798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При  розщепленні  жирів </w:t>
      </w:r>
    </w:p>
    <w:p w:rsidR="00AB5798" w:rsidRPr="00347CE3" w:rsidRDefault="00AB5798" w:rsidP="00AB5798">
      <w:pPr>
        <w:pStyle w:val="a1"/>
        <w:rPr>
          <w:color w:val="auto"/>
          <w:lang w:val="uk-UA"/>
        </w:rPr>
      </w:pPr>
      <w:proofErr w:type="spellStart"/>
      <w:r w:rsidRPr="00347CE3">
        <w:rPr>
          <w:color w:val="auto"/>
          <w:lang w:val="uk-UA"/>
        </w:rPr>
        <w:t>Гомо</w:t>
      </w:r>
      <w:proofErr w:type="spellEnd"/>
      <w:r w:rsidRPr="00347CE3">
        <w:rPr>
          <w:color w:val="auto"/>
          <w:lang w:val="uk-UA"/>
        </w:rPr>
        <w:t xml:space="preserve"> ферментативному  бродінні  </w:t>
      </w:r>
    </w:p>
    <w:p w:rsidR="00AB5798" w:rsidRPr="00B874EF" w:rsidRDefault="00AB5798" w:rsidP="00AB5798">
      <w:pPr>
        <w:pStyle w:val="a"/>
        <w:rPr>
          <w:color w:val="9BBB59" w:themeColor="accent3"/>
        </w:rPr>
      </w:pPr>
      <w:r w:rsidRPr="00B874EF">
        <w:rPr>
          <w:color w:val="9BBB59" w:themeColor="accent3"/>
        </w:rPr>
        <w:t xml:space="preserve">Гетеро ферментативному  молочнокислому  бродінні </w:t>
      </w:r>
    </w:p>
    <w:p w:rsidR="00AB5798" w:rsidRPr="00347CE3" w:rsidRDefault="00AB5798" w:rsidP="00AB5798">
      <w:pPr>
        <w:pStyle w:val="a0"/>
        <w:rPr>
          <w:lang w:val="uk-UA"/>
        </w:rPr>
      </w:pPr>
      <w:r w:rsidRPr="00347CE3">
        <w:rPr>
          <w:lang w:val="uk-UA"/>
        </w:rPr>
        <w:t xml:space="preserve">Звідки потрапляють більшість мікроорганізмів  до молока </w:t>
      </w:r>
    </w:p>
    <w:p w:rsidR="00AB5798" w:rsidRPr="00347CE3" w:rsidRDefault="00AB5798" w:rsidP="00AB5798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З організму  тварини </w:t>
      </w:r>
    </w:p>
    <w:p w:rsidR="00AB5798" w:rsidRPr="00347CE3" w:rsidRDefault="00AB5798" w:rsidP="00AB5798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З продуктів   харчування </w:t>
      </w:r>
    </w:p>
    <w:p w:rsidR="00AB5798" w:rsidRPr="007E79D1" w:rsidRDefault="00AB5798" w:rsidP="00527844">
      <w:pPr>
        <w:pStyle w:val="a"/>
        <w:rPr>
          <w:color w:val="9BBB59" w:themeColor="accent3"/>
          <w:lang w:val="ru-RU"/>
        </w:rPr>
      </w:pPr>
      <w:r w:rsidRPr="007E79D1">
        <w:rPr>
          <w:color w:val="9BBB59" w:themeColor="accent3"/>
          <w:lang w:val="ru-RU"/>
        </w:rPr>
        <w:t>У переважній  більшості  з навк</w:t>
      </w:r>
      <w:r w:rsidR="00527844" w:rsidRPr="007E79D1">
        <w:rPr>
          <w:color w:val="9BBB59" w:themeColor="accent3"/>
          <w:lang w:val="ru-RU"/>
        </w:rPr>
        <w:t>о</w:t>
      </w:r>
      <w:r w:rsidRPr="007E79D1">
        <w:rPr>
          <w:color w:val="9BBB59" w:themeColor="accent3"/>
          <w:lang w:val="ru-RU"/>
        </w:rPr>
        <w:t>лишнього середовища</w:t>
      </w:r>
    </w:p>
    <w:p w:rsidR="00AB5798" w:rsidRPr="00347CE3" w:rsidRDefault="00AB5798" w:rsidP="00AB5798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Всі  вище  перелічені  варіанти  є вірними. </w:t>
      </w:r>
    </w:p>
    <w:p w:rsidR="00AB5798" w:rsidRPr="00347CE3" w:rsidRDefault="00527844" w:rsidP="00AB5798">
      <w:pPr>
        <w:pStyle w:val="a0"/>
        <w:rPr>
          <w:lang w:val="uk-UA"/>
        </w:rPr>
      </w:pPr>
      <w:r w:rsidRPr="00347CE3">
        <w:rPr>
          <w:lang w:val="uk-UA"/>
        </w:rPr>
        <w:t xml:space="preserve">Скільки фаз зміни  мікрофлори  молока  можна  виділити  </w:t>
      </w:r>
    </w:p>
    <w:p w:rsidR="00527844" w:rsidRPr="00347CE3" w:rsidRDefault="00527844" w:rsidP="00527844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Жодної – мікрофлора  даного продукту  є незмінною </w:t>
      </w:r>
    </w:p>
    <w:p w:rsidR="00527844" w:rsidRPr="00347CE3" w:rsidRDefault="00527844" w:rsidP="00527844">
      <w:pPr>
        <w:pStyle w:val="a"/>
        <w:rPr>
          <w:color w:val="auto"/>
        </w:rPr>
      </w:pPr>
      <w:r w:rsidRPr="007E79D1">
        <w:rPr>
          <w:color w:val="9BBB59" w:themeColor="accent3"/>
        </w:rPr>
        <w:t>Три</w:t>
      </w:r>
      <w:r w:rsidRPr="00347CE3">
        <w:rPr>
          <w:color w:val="auto"/>
        </w:rPr>
        <w:t xml:space="preserve">  </w:t>
      </w:r>
    </w:p>
    <w:p w:rsidR="00527844" w:rsidRPr="00347CE3" w:rsidRDefault="00527844" w:rsidP="00527844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Дві  </w:t>
      </w:r>
    </w:p>
    <w:p w:rsidR="00527844" w:rsidRPr="00347CE3" w:rsidRDefault="00527844" w:rsidP="00527844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Всі  варіанти  є НЕ вірними </w:t>
      </w:r>
    </w:p>
    <w:p w:rsidR="00B60A4F" w:rsidRPr="00347CE3" w:rsidRDefault="00527844" w:rsidP="00527844">
      <w:pPr>
        <w:pStyle w:val="a0"/>
        <w:rPr>
          <w:lang w:val="uk-UA"/>
        </w:rPr>
      </w:pPr>
      <w:r w:rsidRPr="00347CE3">
        <w:rPr>
          <w:lang w:val="uk-UA"/>
        </w:rPr>
        <w:t xml:space="preserve">Як  називається  період стійкості  молочного продукту  до розвитку  у  ньому  мікроорганізмів </w:t>
      </w:r>
    </w:p>
    <w:p w:rsidR="00527844" w:rsidRPr="007E79D1" w:rsidRDefault="00527844" w:rsidP="00527844">
      <w:pPr>
        <w:pStyle w:val="a"/>
        <w:rPr>
          <w:color w:val="9BBB59" w:themeColor="accent3"/>
        </w:rPr>
      </w:pPr>
      <w:r w:rsidRPr="007E79D1">
        <w:rPr>
          <w:color w:val="9BBB59" w:themeColor="accent3"/>
        </w:rPr>
        <w:t xml:space="preserve">Бактерицидною фазою </w:t>
      </w:r>
    </w:p>
    <w:p w:rsidR="00527844" w:rsidRPr="00347CE3" w:rsidRDefault="00527844" w:rsidP="00527844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Фазою змішаної мікрофлори </w:t>
      </w:r>
    </w:p>
    <w:p w:rsidR="00527844" w:rsidRPr="00347CE3" w:rsidRDefault="00527844" w:rsidP="00527844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Фазою молочнокислих бактерій </w:t>
      </w:r>
    </w:p>
    <w:p w:rsidR="00527844" w:rsidRPr="00347CE3" w:rsidRDefault="00527844" w:rsidP="00527844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>Фазою пліснявих грибів  та  дріжджів.</w:t>
      </w:r>
    </w:p>
    <w:p w:rsidR="00527844" w:rsidRPr="00347CE3" w:rsidRDefault="00527844" w:rsidP="00527844">
      <w:pPr>
        <w:pStyle w:val="a0"/>
        <w:rPr>
          <w:lang w:val="uk-UA"/>
        </w:rPr>
      </w:pPr>
      <w:r w:rsidRPr="00347CE3">
        <w:rPr>
          <w:lang w:val="uk-UA"/>
        </w:rPr>
        <w:t xml:space="preserve">Яка  із нижче  перелічених фаз  є первинною при  зміні  мікрофлори  молока  що зберігається </w:t>
      </w:r>
    </w:p>
    <w:p w:rsidR="00527844" w:rsidRPr="00347CE3" w:rsidRDefault="00527844" w:rsidP="00527844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Фазою молочнокислих бактерій </w:t>
      </w:r>
    </w:p>
    <w:p w:rsidR="00527844" w:rsidRPr="00347CE3" w:rsidRDefault="00527844" w:rsidP="00527844">
      <w:pPr>
        <w:pStyle w:val="a"/>
        <w:rPr>
          <w:color w:val="auto"/>
        </w:rPr>
      </w:pPr>
      <w:r w:rsidRPr="007E79D1">
        <w:rPr>
          <w:color w:val="9BBB59" w:themeColor="accent3"/>
        </w:rPr>
        <w:t>Фазою змішаної мікрофлори</w:t>
      </w:r>
      <w:r w:rsidRPr="00347CE3">
        <w:rPr>
          <w:color w:val="auto"/>
        </w:rPr>
        <w:t xml:space="preserve">  </w:t>
      </w:r>
    </w:p>
    <w:p w:rsidR="00527844" w:rsidRPr="00347CE3" w:rsidRDefault="00527844" w:rsidP="00527844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 xml:space="preserve">Бактерицидною фазою </w:t>
      </w:r>
    </w:p>
    <w:p w:rsidR="00527844" w:rsidRPr="00347CE3" w:rsidRDefault="00527844" w:rsidP="00527844">
      <w:pPr>
        <w:pStyle w:val="a1"/>
        <w:rPr>
          <w:color w:val="auto"/>
          <w:lang w:val="uk-UA"/>
        </w:rPr>
      </w:pPr>
      <w:r w:rsidRPr="00347CE3">
        <w:rPr>
          <w:color w:val="auto"/>
          <w:lang w:val="uk-UA"/>
        </w:rPr>
        <w:t>Фазою грибів  та  дріжджів .</w:t>
      </w:r>
    </w:p>
    <w:p w:rsidR="00527844" w:rsidRPr="00347CE3" w:rsidRDefault="00527844" w:rsidP="00527844">
      <w:pPr>
        <w:pStyle w:val="a0"/>
        <w:numPr>
          <w:ilvl w:val="0"/>
          <w:numId w:val="0"/>
        </w:numPr>
        <w:ind w:left="360"/>
        <w:rPr>
          <w:lang w:val="uk-UA"/>
        </w:rPr>
      </w:pPr>
      <w:r w:rsidRPr="00347CE3">
        <w:rPr>
          <w:lang w:val="uk-UA"/>
        </w:rPr>
        <w:t xml:space="preserve"> </w:t>
      </w:r>
    </w:p>
    <w:sectPr w:rsidR="00527844" w:rsidRPr="00347CE3" w:rsidSect="00852963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alibri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Calibri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A1ABE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9A64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22D4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1842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6C28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F2A6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8A98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A3D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C08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CC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EC7230"/>
    <w:multiLevelType w:val="multilevel"/>
    <w:tmpl w:val="920C4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125051C"/>
    <w:multiLevelType w:val="hybridMultilevel"/>
    <w:tmpl w:val="6B0C425C"/>
    <w:lvl w:ilvl="0" w:tplc="01A43C5E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A399C"/>
    <w:multiLevelType w:val="multilevel"/>
    <w:tmpl w:val="36585834"/>
    <w:lvl w:ilvl="0">
      <w:start w:val="1"/>
      <w:numFmt w:val="decimal"/>
      <w:pStyle w:val="a0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3A30848"/>
    <w:multiLevelType w:val="hybridMultilevel"/>
    <w:tmpl w:val="E8663582"/>
    <w:lvl w:ilvl="0" w:tplc="A204DCA2">
      <w:start w:val="1"/>
      <w:numFmt w:val="bullet"/>
      <w:pStyle w:val="a1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2"/>
  </w:num>
  <w:num w:numId="5">
    <w:abstractNumId w:val="10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97"/>
    <w:rsid w:val="000040BF"/>
    <w:rsid w:val="00016D90"/>
    <w:rsid w:val="000366F8"/>
    <w:rsid w:val="000372D9"/>
    <w:rsid w:val="00040AB0"/>
    <w:rsid w:val="00054C1C"/>
    <w:rsid w:val="00064F06"/>
    <w:rsid w:val="00065296"/>
    <w:rsid w:val="00072B0A"/>
    <w:rsid w:val="0008164E"/>
    <w:rsid w:val="000863E3"/>
    <w:rsid w:val="000F5081"/>
    <w:rsid w:val="00112CB0"/>
    <w:rsid w:val="0011799E"/>
    <w:rsid w:val="00123022"/>
    <w:rsid w:val="0016103A"/>
    <w:rsid w:val="0016382A"/>
    <w:rsid w:val="0017336A"/>
    <w:rsid w:val="0018554D"/>
    <w:rsid w:val="00186A4B"/>
    <w:rsid w:val="001872F4"/>
    <w:rsid w:val="001960C6"/>
    <w:rsid w:val="00196690"/>
    <w:rsid w:val="001C2F93"/>
    <w:rsid w:val="001E5189"/>
    <w:rsid w:val="002027A9"/>
    <w:rsid w:val="00203078"/>
    <w:rsid w:val="00211161"/>
    <w:rsid w:val="002117B9"/>
    <w:rsid w:val="00226FDE"/>
    <w:rsid w:val="00254E79"/>
    <w:rsid w:val="00264F72"/>
    <w:rsid w:val="00270850"/>
    <w:rsid w:val="0027314C"/>
    <w:rsid w:val="00273B5E"/>
    <w:rsid w:val="0027715D"/>
    <w:rsid w:val="002A01BA"/>
    <w:rsid w:val="002B13D2"/>
    <w:rsid w:val="002C4B3D"/>
    <w:rsid w:val="002C7C4F"/>
    <w:rsid w:val="002E4A6F"/>
    <w:rsid w:val="002E5FE9"/>
    <w:rsid w:val="00304C8A"/>
    <w:rsid w:val="00307487"/>
    <w:rsid w:val="003112B6"/>
    <w:rsid w:val="003238D4"/>
    <w:rsid w:val="00327EEA"/>
    <w:rsid w:val="00345C94"/>
    <w:rsid w:val="00347CE3"/>
    <w:rsid w:val="00350E4B"/>
    <w:rsid w:val="00351C89"/>
    <w:rsid w:val="00394BD2"/>
    <w:rsid w:val="00396BE0"/>
    <w:rsid w:val="003A78AE"/>
    <w:rsid w:val="003D3219"/>
    <w:rsid w:val="003E6E07"/>
    <w:rsid w:val="003F331F"/>
    <w:rsid w:val="003F653D"/>
    <w:rsid w:val="004075CC"/>
    <w:rsid w:val="00413752"/>
    <w:rsid w:val="00434EAA"/>
    <w:rsid w:val="004360DE"/>
    <w:rsid w:val="00441529"/>
    <w:rsid w:val="00460855"/>
    <w:rsid w:val="00460D7D"/>
    <w:rsid w:val="0046571F"/>
    <w:rsid w:val="0046696A"/>
    <w:rsid w:val="00470BC7"/>
    <w:rsid w:val="00470D00"/>
    <w:rsid w:val="0048593A"/>
    <w:rsid w:val="004E436F"/>
    <w:rsid w:val="004F4B4C"/>
    <w:rsid w:val="00501F58"/>
    <w:rsid w:val="00523AFD"/>
    <w:rsid w:val="00527595"/>
    <w:rsid w:val="00527844"/>
    <w:rsid w:val="00533F91"/>
    <w:rsid w:val="00537007"/>
    <w:rsid w:val="00537E83"/>
    <w:rsid w:val="00551B50"/>
    <w:rsid w:val="00552193"/>
    <w:rsid w:val="00563EAF"/>
    <w:rsid w:val="00582F72"/>
    <w:rsid w:val="00592421"/>
    <w:rsid w:val="005A4C60"/>
    <w:rsid w:val="005B553B"/>
    <w:rsid w:val="005D51E3"/>
    <w:rsid w:val="005E7DAD"/>
    <w:rsid w:val="005F11E0"/>
    <w:rsid w:val="006064E3"/>
    <w:rsid w:val="0062509B"/>
    <w:rsid w:val="00632522"/>
    <w:rsid w:val="00634858"/>
    <w:rsid w:val="006354B0"/>
    <w:rsid w:val="00640047"/>
    <w:rsid w:val="00641154"/>
    <w:rsid w:val="0064478A"/>
    <w:rsid w:val="00654256"/>
    <w:rsid w:val="0065453D"/>
    <w:rsid w:val="00657B74"/>
    <w:rsid w:val="00667547"/>
    <w:rsid w:val="00673BDB"/>
    <w:rsid w:val="00693DEF"/>
    <w:rsid w:val="006A57FF"/>
    <w:rsid w:val="006B1CFD"/>
    <w:rsid w:val="006B723A"/>
    <w:rsid w:val="006C280A"/>
    <w:rsid w:val="006D7A80"/>
    <w:rsid w:val="006E26D6"/>
    <w:rsid w:val="006E7496"/>
    <w:rsid w:val="007125BA"/>
    <w:rsid w:val="0071725A"/>
    <w:rsid w:val="0072030F"/>
    <w:rsid w:val="00723261"/>
    <w:rsid w:val="00723AB6"/>
    <w:rsid w:val="00731D54"/>
    <w:rsid w:val="007503E9"/>
    <w:rsid w:val="00753BF1"/>
    <w:rsid w:val="00764210"/>
    <w:rsid w:val="0078035A"/>
    <w:rsid w:val="007845CE"/>
    <w:rsid w:val="00793D0F"/>
    <w:rsid w:val="007945E7"/>
    <w:rsid w:val="007C3ECF"/>
    <w:rsid w:val="007C741F"/>
    <w:rsid w:val="007E1FAC"/>
    <w:rsid w:val="007E79D1"/>
    <w:rsid w:val="00803EB0"/>
    <w:rsid w:val="00805C5E"/>
    <w:rsid w:val="00837CCB"/>
    <w:rsid w:val="00842C77"/>
    <w:rsid w:val="00852963"/>
    <w:rsid w:val="00865422"/>
    <w:rsid w:val="00871591"/>
    <w:rsid w:val="00880B24"/>
    <w:rsid w:val="0088301A"/>
    <w:rsid w:val="0089349E"/>
    <w:rsid w:val="008A22DB"/>
    <w:rsid w:val="008A4300"/>
    <w:rsid w:val="008B3A4C"/>
    <w:rsid w:val="008B73BB"/>
    <w:rsid w:val="008D21E9"/>
    <w:rsid w:val="008E0F3A"/>
    <w:rsid w:val="008E30CF"/>
    <w:rsid w:val="008E3256"/>
    <w:rsid w:val="008E624B"/>
    <w:rsid w:val="008E7F81"/>
    <w:rsid w:val="00906860"/>
    <w:rsid w:val="009105E8"/>
    <w:rsid w:val="00930FD5"/>
    <w:rsid w:val="0093519D"/>
    <w:rsid w:val="00953EB1"/>
    <w:rsid w:val="00957FC3"/>
    <w:rsid w:val="00960301"/>
    <w:rsid w:val="009628FC"/>
    <w:rsid w:val="0098124D"/>
    <w:rsid w:val="009847D6"/>
    <w:rsid w:val="009A1089"/>
    <w:rsid w:val="009A72A0"/>
    <w:rsid w:val="009B5F67"/>
    <w:rsid w:val="009C4B6F"/>
    <w:rsid w:val="009D5B70"/>
    <w:rsid w:val="009E546C"/>
    <w:rsid w:val="009E763C"/>
    <w:rsid w:val="009E77E2"/>
    <w:rsid w:val="009F695C"/>
    <w:rsid w:val="009F7D37"/>
    <w:rsid w:val="00A12A28"/>
    <w:rsid w:val="00A133C3"/>
    <w:rsid w:val="00A17596"/>
    <w:rsid w:val="00A229F5"/>
    <w:rsid w:val="00A24968"/>
    <w:rsid w:val="00A258BF"/>
    <w:rsid w:val="00A301F8"/>
    <w:rsid w:val="00A72F16"/>
    <w:rsid w:val="00A83554"/>
    <w:rsid w:val="00A968B7"/>
    <w:rsid w:val="00AB5798"/>
    <w:rsid w:val="00AE4BB6"/>
    <w:rsid w:val="00AF2063"/>
    <w:rsid w:val="00AF331F"/>
    <w:rsid w:val="00AF671E"/>
    <w:rsid w:val="00B10790"/>
    <w:rsid w:val="00B24D77"/>
    <w:rsid w:val="00B45A38"/>
    <w:rsid w:val="00B60A4F"/>
    <w:rsid w:val="00B64875"/>
    <w:rsid w:val="00B65CD1"/>
    <w:rsid w:val="00B71B5E"/>
    <w:rsid w:val="00B814CE"/>
    <w:rsid w:val="00B86AA0"/>
    <w:rsid w:val="00B874EF"/>
    <w:rsid w:val="00B909BE"/>
    <w:rsid w:val="00BA5A6E"/>
    <w:rsid w:val="00BC6CF6"/>
    <w:rsid w:val="00BD4E18"/>
    <w:rsid w:val="00BD6799"/>
    <w:rsid w:val="00BE27B4"/>
    <w:rsid w:val="00BE4C9A"/>
    <w:rsid w:val="00BF36D6"/>
    <w:rsid w:val="00C05EAB"/>
    <w:rsid w:val="00C25CF1"/>
    <w:rsid w:val="00C30611"/>
    <w:rsid w:val="00C3223D"/>
    <w:rsid w:val="00C63182"/>
    <w:rsid w:val="00C847B4"/>
    <w:rsid w:val="00C9087F"/>
    <w:rsid w:val="00C969B9"/>
    <w:rsid w:val="00CA50C8"/>
    <w:rsid w:val="00CC12C1"/>
    <w:rsid w:val="00CC4620"/>
    <w:rsid w:val="00CD30F7"/>
    <w:rsid w:val="00CD3597"/>
    <w:rsid w:val="00CF369D"/>
    <w:rsid w:val="00D07807"/>
    <w:rsid w:val="00D2121C"/>
    <w:rsid w:val="00D21B93"/>
    <w:rsid w:val="00D337A7"/>
    <w:rsid w:val="00D4238B"/>
    <w:rsid w:val="00D550FC"/>
    <w:rsid w:val="00D57F11"/>
    <w:rsid w:val="00D715A2"/>
    <w:rsid w:val="00D7404C"/>
    <w:rsid w:val="00D761B0"/>
    <w:rsid w:val="00D76728"/>
    <w:rsid w:val="00D92D6A"/>
    <w:rsid w:val="00D95117"/>
    <w:rsid w:val="00DA4B06"/>
    <w:rsid w:val="00DC042B"/>
    <w:rsid w:val="00DD59F0"/>
    <w:rsid w:val="00DD6B5A"/>
    <w:rsid w:val="00E01784"/>
    <w:rsid w:val="00E3192F"/>
    <w:rsid w:val="00E7726E"/>
    <w:rsid w:val="00E8398D"/>
    <w:rsid w:val="00E943FD"/>
    <w:rsid w:val="00EA5BD9"/>
    <w:rsid w:val="00EB528C"/>
    <w:rsid w:val="00EC3B32"/>
    <w:rsid w:val="00EF3E11"/>
    <w:rsid w:val="00F03112"/>
    <w:rsid w:val="00F207E1"/>
    <w:rsid w:val="00F33CBD"/>
    <w:rsid w:val="00F35097"/>
    <w:rsid w:val="00F43591"/>
    <w:rsid w:val="00F44C01"/>
    <w:rsid w:val="00F54369"/>
    <w:rsid w:val="00F607FB"/>
    <w:rsid w:val="00F6758A"/>
    <w:rsid w:val="00F67631"/>
    <w:rsid w:val="00F90D39"/>
    <w:rsid w:val="00F97318"/>
    <w:rsid w:val="00FA14C7"/>
    <w:rsid w:val="00FA7CBA"/>
    <w:rsid w:val="00FB31A1"/>
    <w:rsid w:val="00FB3DB4"/>
    <w:rsid w:val="00FB69D8"/>
    <w:rsid w:val="00FC2A38"/>
    <w:rsid w:val="00FE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7488C4E-F3EA-C843-AFD9-D4CEFFCA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E01784"/>
    <w:rPr>
      <w:sz w:val="24"/>
      <w:szCs w:val="24"/>
      <w:lang w:val="uk-UA" w:eastAsia="en-US"/>
    </w:rPr>
  </w:style>
  <w:style w:type="paragraph" w:styleId="3">
    <w:name w:val="heading 3"/>
    <w:basedOn w:val="a2"/>
    <w:next w:val="a2"/>
    <w:qFormat/>
    <w:rsid w:val="0016103A"/>
    <w:pPr>
      <w:keepNext/>
      <w:widowControl w:val="0"/>
      <w:numPr>
        <w:numId w:val="6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ind w:left="720"/>
      <w:jc w:val="both"/>
      <w:outlineLvl w:val="2"/>
    </w:pPr>
    <w:rPr>
      <w:rFonts w:ascii="Arial" w:hAnsi="Arial" w:cs="Arial"/>
      <w:b/>
      <w:bCs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ВагаВідповіді"/>
    <w:rsid w:val="00C847B4"/>
    <w:rPr>
      <w:rFonts w:ascii="Times New Roman" w:hAnsi="Times New Roman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character" w:customStyle="1" w:styleId="a7">
    <w:name w:val="Пропуск"/>
    <w:rsid w:val="00852963"/>
    <w:rPr>
      <w:rFonts w:ascii="Verdana" w:hAnsi="Verdana"/>
      <w:b/>
      <w:bdr w:val="single" w:sz="4" w:space="0" w:color="auto"/>
      <w:shd w:val="clear" w:color="auto" w:fill="FFFFCC"/>
    </w:rPr>
  </w:style>
  <w:style w:type="paragraph" w:customStyle="1" w:styleId="a8">
    <w:name w:val="Коментар для відповіді"/>
    <w:basedOn w:val="a2"/>
    <w:next w:val="a2"/>
    <w:rsid w:val="001872F4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9">
    <w:name w:val="Твердження"/>
    <w:basedOn w:val="a2"/>
    <w:next w:val="aa"/>
    <w:rsid w:val="00470D00"/>
    <w:pPr>
      <w:shd w:val="clear" w:color="auto" w:fill="E7F1FF"/>
      <w:ind w:left="284" w:right="1134"/>
    </w:pPr>
    <w:rPr>
      <w:rFonts w:ascii="Verdana" w:hAnsi="Verdana"/>
      <w:sz w:val="20"/>
      <w:lang w:val="en-GB"/>
    </w:rPr>
  </w:style>
  <w:style w:type="paragraph" w:customStyle="1" w:styleId="a0">
    <w:name w:val="ПитЗВибором"/>
    <w:basedOn w:val="a2"/>
    <w:next w:val="a1"/>
    <w:rsid w:val="009F695C"/>
    <w:pPr>
      <w:numPr>
        <w:numId w:val="4"/>
      </w:numPr>
      <w:tabs>
        <w:tab w:val="clear" w:pos="786"/>
        <w:tab w:val="num" w:pos="360"/>
      </w:tabs>
      <w:spacing w:before="240" w:after="120"/>
      <w:ind w:left="360"/>
      <w:outlineLvl w:val="0"/>
    </w:pPr>
    <w:rPr>
      <w:rFonts w:ascii="Verdana" w:hAnsi="Verdana"/>
      <w:b/>
      <w:lang w:val="en-GB"/>
    </w:rPr>
  </w:style>
  <w:style w:type="paragraph" w:customStyle="1" w:styleId="a1">
    <w:name w:val="НеправВідповідь"/>
    <w:basedOn w:val="a2"/>
    <w:rsid w:val="00654256"/>
    <w:pPr>
      <w:numPr>
        <w:numId w:val="2"/>
      </w:numPr>
      <w:spacing w:after="120"/>
    </w:pPr>
    <w:rPr>
      <w:rFonts w:ascii="Verdana" w:hAnsi="Verdana"/>
      <w:color w:val="FF0000"/>
      <w:sz w:val="20"/>
      <w:szCs w:val="20"/>
      <w:lang w:val="en-GB"/>
    </w:rPr>
  </w:style>
  <w:style w:type="paragraph" w:customStyle="1" w:styleId="a">
    <w:name w:val="ПравВідповідь"/>
    <w:basedOn w:val="a1"/>
    <w:rsid w:val="00654256"/>
    <w:pPr>
      <w:numPr>
        <w:numId w:val="3"/>
      </w:numPr>
    </w:pPr>
    <w:rPr>
      <w:color w:val="008000"/>
    </w:rPr>
  </w:style>
  <w:style w:type="paragraph" w:customStyle="1" w:styleId="aa">
    <w:name w:val="ВідповідьНаТвердж"/>
    <w:basedOn w:val="a2"/>
    <w:next w:val="a9"/>
    <w:rsid w:val="009F695C"/>
    <w:pPr>
      <w:shd w:val="clear" w:color="auto" w:fill="FFFFCC"/>
      <w:spacing w:after="120"/>
      <w:ind w:left="1134"/>
    </w:pPr>
    <w:rPr>
      <w:rFonts w:ascii="Verdana" w:hAnsi="Verdana"/>
      <w:sz w:val="18"/>
      <w:lang w:val="en-GB"/>
    </w:rPr>
  </w:style>
  <w:style w:type="paragraph" w:customStyle="1" w:styleId="ab">
    <w:name w:val="ПитКороткаВідп"/>
    <w:basedOn w:val="a0"/>
    <w:next w:val="a"/>
    <w:rsid w:val="002C7C4F"/>
  </w:style>
  <w:style w:type="paragraph" w:customStyle="1" w:styleId="ac">
    <w:name w:val="ПитПропущСлово"/>
    <w:basedOn w:val="a0"/>
    <w:rsid w:val="002C7C4F"/>
  </w:style>
  <w:style w:type="paragraph" w:customStyle="1" w:styleId="ad">
    <w:name w:val="ПитНаВідповідність"/>
    <w:basedOn w:val="a0"/>
    <w:next w:val="a9"/>
    <w:rsid w:val="002C7C4F"/>
  </w:style>
  <w:style w:type="paragraph" w:customStyle="1" w:styleId="ae">
    <w:name w:val="ПравТвердж"/>
    <w:basedOn w:val="a0"/>
    <w:rsid w:val="002C7C4F"/>
    <w:rPr>
      <w:color w:val="008000"/>
    </w:rPr>
  </w:style>
  <w:style w:type="paragraph" w:customStyle="1" w:styleId="af">
    <w:name w:val="НеправТвердж"/>
    <w:basedOn w:val="a0"/>
    <w:rsid w:val="002C7C4F"/>
    <w:rPr>
      <w:color w:val="FF0000"/>
    </w:rPr>
  </w:style>
  <w:style w:type="paragraph" w:customStyle="1" w:styleId="af0">
    <w:name w:val="ПитЧислове"/>
    <w:basedOn w:val="a0"/>
    <w:next w:val="a"/>
    <w:rsid w:val="002C7C4F"/>
  </w:style>
  <w:style w:type="paragraph" w:customStyle="1" w:styleId="af1">
    <w:name w:val="Коментар для тесту"/>
    <w:basedOn w:val="a2"/>
    <w:rsid w:val="00EB528C"/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do\AppData\Roaming\Microsoft\&#1064;&#1072;&#1073;&#1083;&#1086;&#1085;&#1099;\Moodle_Test.dot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362B927F-8F35-48D8-9D17-E6F9B5DEC1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Moodle_Test.dot</Template>
  <TotalTime>19</TotalTime>
  <Pages>1</Pages>
  <Words>10866</Words>
  <Characters>6195</Characters>
  <Application>Microsoft Office Word</Application>
  <DocSecurity>0</DocSecurity>
  <Lines>51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HUT</Company>
  <LinksUpToDate>false</LinksUpToDate>
  <CharactersWithSpaces>17027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Eldo</dc:creator>
  <cp:lastModifiedBy>Yulia Rudenko</cp:lastModifiedBy>
  <cp:revision>45</cp:revision>
  <cp:lastPrinted>1899-12-31T22:00:00Z</cp:lastPrinted>
  <dcterms:created xsi:type="dcterms:W3CDTF">2020-12-18T10:15:00Z</dcterms:created>
  <dcterms:modified xsi:type="dcterms:W3CDTF">2020-12-18T10:38:00Z</dcterms:modified>
</cp:coreProperties>
</file>